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E890" w14:textId="5746BE51" w:rsidR="003E463C" w:rsidRDefault="00914690" w:rsidP="00F5276F">
      <w:pPr>
        <w:rPr>
          <w:noProof/>
        </w:rPr>
      </w:pPr>
      <w:bookmarkStart w:id="0" w:name="_Hlk9711995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F0EDF12" wp14:editId="50001A0B">
                <wp:simplePos x="0" y="0"/>
                <wp:positionH relativeFrom="page">
                  <wp:align>left</wp:align>
                </wp:positionH>
                <wp:positionV relativeFrom="paragraph">
                  <wp:posOffset>7620</wp:posOffset>
                </wp:positionV>
                <wp:extent cx="1813560" cy="388620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B37EA" w14:textId="234CEEB0" w:rsidR="000F0888" w:rsidRPr="00BB6028" w:rsidRDefault="00F96005" w:rsidP="00F96005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BB6028"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pl-PL"/>
                              </w:rPr>
                              <w:t>CANDIDATE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EDF1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.6pt;width:142.8pt;height:30.6pt;z-index:2516961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" filled="f" stroked="f">
                <v:textbox>
                  <w:txbxContent>
                    <w:p w14:paraId="27FB37EA" w14:textId="234CEEB0" w:rsidR="000F0888" w:rsidRPr="00BB6028" w:rsidRDefault="00F96005" w:rsidP="00F96005">
                      <w:pPr>
                        <w:rPr>
                          <w:rFonts w:ascii="Arial Black" w:hAnsi="Arial Black"/>
                          <w:color w:val="FFFFFF" w:themeColor="background1"/>
                          <w:sz w:val="32"/>
                          <w:szCs w:val="32"/>
                          <w:lang w:val="pl-PL"/>
                        </w:rPr>
                      </w:pPr>
                      <w:r w:rsidRPr="00BB6028">
                        <w:rPr>
                          <w:rFonts w:ascii="Arial Black" w:hAnsi="Arial Black"/>
                          <w:color w:val="FFFFFF" w:themeColor="background1"/>
                          <w:sz w:val="32"/>
                          <w:szCs w:val="32"/>
                          <w:lang w:val="pl-PL"/>
                        </w:rPr>
                        <w:t>CANDIDATE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C75D3EF" wp14:editId="51C7F91B">
                <wp:simplePos x="0" y="0"/>
                <wp:positionH relativeFrom="column">
                  <wp:posOffset>-468630</wp:posOffset>
                </wp:positionH>
                <wp:positionV relativeFrom="paragraph">
                  <wp:posOffset>-883920</wp:posOffset>
                </wp:positionV>
                <wp:extent cx="2867025" cy="14791690"/>
                <wp:effectExtent l="0" t="0" r="9525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14791690"/>
                          <a:chOff x="0" y="0"/>
                          <a:chExt cx="2867025" cy="14791690"/>
                        </a:xfrm>
                      </wpg:grpSpPr>
                      <wps:wsp>
                        <wps:cNvPr id="1" name="Prostokąt 1"/>
                        <wps:cNvSpPr/>
                        <wps:spPr>
                          <a:xfrm>
                            <a:off x="0" y="0"/>
                            <a:ext cx="2867025" cy="14791690"/>
                          </a:xfrm>
                          <a:prstGeom prst="rect">
                            <a:avLst/>
                          </a:prstGeom>
                          <a:solidFill>
                            <a:srgbClr val="40748E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Prostokąt 2"/>
                        <wps:cNvSpPr/>
                        <wps:spPr>
                          <a:xfrm>
                            <a:off x="0" y="335281"/>
                            <a:ext cx="1010919" cy="670559"/>
                          </a:xfrm>
                          <a:prstGeom prst="rect">
                            <a:avLst/>
                          </a:prstGeom>
                          <a:blipFill>
                            <a:blip r:embed="rId1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0A21F" id="Group 28" o:spid="_x0000_s1026" style="position:absolute;margin-left:-36.9pt;margin-top:-69.6pt;width:225.75pt;height:1164.7pt;z-index:251681792" coordsize="28670,147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">
                <v:rect id="Prostokąt 1" o:spid="_x0000_s1027" style="position:absolute;width:28670;height:147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" fillcolor="#40748e" stroked="f" strokeweight="1pt">
                  <v:fill opacity="32896f"/>
                </v:rect>
                <v:rect id="Prostokąt 2" o:spid="_x0000_s1028" style="position:absolute;top:3352;width:10109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" stroked="f" strokeweight="1pt">
                  <v:fill r:id="rId12" o:title="" recolor="t" rotate="t" type="frame"/>
                </v:rect>
              </v:group>
            </w:pict>
          </mc:Fallback>
        </mc:AlternateContent>
      </w:r>
      <w:r w:rsidR="0028431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34C764" wp14:editId="653F6825">
                <wp:simplePos x="0" y="0"/>
                <wp:positionH relativeFrom="page">
                  <wp:posOffset>-2247900</wp:posOffset>
                </wp:positionH>
                <wp:positionV relativeFrom="paragraph">
                  <wp:posOffset>274320</wp:posOffset>
                </wp:positionV>
                <wp:extent cx="10325100" cy="4095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0" cy="409575"/>
                        </a:xfrm>
                        <a:prstGeom prst="rect">
                          <a:avLst/>
                        </a:prstGeom>
                        <a:solidFill>
                          <a:srgbClr val="40748E">
                            <a:alpha val="7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E58F6" id="Prostokąt 11" o:spid="_x0000_s1026" style="position:absolute;margin-left:-177pt;margin-top:21.6pt;width:813pt;height:32.2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" fillcolor="#40748e" stroked="f" strokeweight="1pt">
                <v:fill opacity="51657f"/>
                <w10:wrap anchorx="page"/>
              </v:rect>
            </w:pict>
          </mc:Fallback>
        </mc:AlternateContent>
      </w:r>
      <w:r w:rsidR="00284310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6309DAD" wp14:editId="72872ACD">
                <wp:simplePos x="0" y="0"/>
                <wp:positionH relativeFrom="page">
                  <wp:posOffset>2887980</wp:posOffset>
                </wp:positionH>
                <wp:positionV relativeFrom="paragraph">
                  <wp:posOffset>266700</wp:posOffset>
                </wp:positionV>
                <wp:extent cx="3943350" cy="40576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4D7FE" w14:textId="00B7048A" w:rsidR="0034180F" w:rsidRPr="00817C3D" w:rsidRDefault="008E77B1" w:rsidP="0034180F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17C3D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RYAN </w:t>
                            </w:r>
                            <w:r w:rsidR="00E07CC3" w:rsidRPr="00817C3D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LUKE </w:t>
                            </w:r>
                            <w:r w:rsidRPr="00817C3D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</w:rPr>
                              <w:t>WALLIE</w:t>
                            </w:r>
                          </w:p>
                          <w:p w14:paraId="119B16C4" w14:textId="77777777" w:rsidR="00284310" w:rsidRDefault="002843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09DAD" id="_x0000_s1027" type="#_x0000_t202" style="position:absolute;margin-left:227.4pt;margin-top:21pt;width:310.5pt;height:31.9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" filled="f" stroked="f">
                <v:textbox>
                  <w:txbxContent>
                    <w:p w14:paraId="2664D7FE" w14:textId="00B7048A" w:rsidR="0034180F" w:rsidRPr="00817C3D" w:rsidRDefault="008E77B1" w:rsidP="0034180F">
                      <w:pPr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</w:pPr>
                      <w:r w:rsidRPr="00817C3D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  <w:t xml:space="preserve">RYAN </w:t>
                      </w:r>
                      <w:r w:rsidR="00E07CC3" w:rsidRPr="00817C3D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  <w:t xml:space="preserve">LUKE </w:t>
                      </w:r>
                      <w:r w:rsidRPr="00817C3D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</w:rPr>
                        <w:t>WALLIE</w:t>
                      </w:r>
                    </w:p>
                    <w:p w14:paraId="119B16C4" w14:textId="77777777" w:rsidR="00284310" w:rsidRDefault="00284310"/>
                  </w:txbxContent>
                </v:textbox>
                <w10:wrap type="square" anchorx="page"/>
              </v:shape>
            </w:pict>
          </mc:Fallback>
        </mc:AlternateContent>
      </w:r>
      <w:r w:rsidR="0028431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B4AFDC" wp14:editId="3A36C045">
                <wp:simplePos x="0" y="0"/>
                <wp:positionH relativeFrom="page">
                  <wp:posOffset>2857500</wp:posOffset>
                </wp:positionH>
                <wp:positionV relativeFrom="paragraph">
                  <wp:posOffset>-449580</wp:posOffset>
                </wp:positionV>
                <wp:extent cx="4806950" cy="739140"/>
                <wp:effectExtent l="0" t="0" r="0" b="3810"/>
                <wp:wrapNone/>
                <wp:docPr id="19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0" cy="739140"/>
                        </a:xfrm>
                        <a:prstGeom prst="rect">
                          <a:avLst/>
                        </a:prstGeom>
                        <a:solidFill>
                          <a:srgbClr val="40748E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7C0C3" id="Prostokąt 2" o:spid="_x0000_s1026" style="position:absolute;margin-left:225pt;margin-top:-35.4pt;width:378.5pt;height:58.2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" fillcolor="#40748e" stroked="f" strokeweight="1pt">
                <v:fill opacity="32896f"/>
                <w10:wrap anchorx="page"/>
              </v:rect>
            </w:pict>
          </mc:Fallback>
        </mc:AlternateContent>
      </w:r>
      <w:r w:rsidR="00284310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7F7D152" wp14:editId="00B058CE">
                <wp:simplePos x="0" y="0"/>
                <wp:positionH relativeFrom="column">
                  <wp:posOffset>-441960</wp:posOffset>
                </wp:positionH>
                <wp:positionV relativeFrom="paragraph">
                  <wp:posOffset>289560</wp:posOffset>
                </wp:positionV>
                <wp:extent cx="1234440" cy="363855"/>
                <wp:effectExtent l="0" t="0" r="0" b="0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363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6A4E9" w14:textId="77777777" w:rsidR="00F96005" w:rsidRPr="00BB6028" w:rsidRDefault="00F96005" w:rsidP="00F96005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BB6028"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pl-PL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7D152" id="_x0000_s1028" type="#_x0000_t202" style="position:absolute;margin-left:-34.8pt;margin-top:22.8pt;width:97.2pt;height:28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" filled="f" stroked="f">
                <v:textbox>
                  <w:txbxContent>
                    <w:p w14:paraId="23B6A4E9" w14:textId="77777777" w:rsidR="00F96005" w:rsidRPr="00BB6028" w:rsidRDefault="00F96005" w:rsidP="00F96005">
                      <w:pPr>
                        <w:rPr>
                          <w:rFonts w:ascii="Arial Black" w:hAnsi="Arial Black"/>
                          <w:color w:val="FFFFFF" w:themeColor="background1"/>
                          <w:sz w:val="32"/>
                          <w:szCs w:val="32"/>
                          <w:lang w:val="pl-PL"/>
                        </w:rPr>
                      </w:pPr>
                      <w:r w:rsidRPr="00BB6028">
                        <w:rPr>
                          <w:rFonts w:ascii="Arial Black" w:hAnsi="Arial Black"/>
                          <w:color w:val="FFFFFF" w:themeColor="background1"/>
                          <w:sz w:val="32"/>
                          <w:szCs w:val="32"/>
                          <w:lang w:val="pl-PL"/>
                        </w:rPr>
                        <w:t>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id w:val="1961301728"/>
          <w:showingPlcHdr/>
          <w:picture/>
        </w:sdtPr>
        <w:sdtEndPr/>
        <w:sdtContent/>
      </w:sdt>
      <w:r w:rsidR="00916FAC" w:rsidRPr="00916FAC">
        <w:t xml:space="preserve"> </w:t>
      </w:r>
      <w:sdt>
        <w:sdtPr>
          <w:id w:val="1045796946"/>
          <w:showingPlcHdr/>
          <w:picture/>
        </w:sdtPr>
        <w:sdtEndPr/>
        <w:sdtContent/>
      </w:sdt>
      <w:r w:rsidR="00916FAC">
        <w:rPr>
          <w:noProof/>
        </w:rPr>
        <w:t xml:space="preserve"> </w:t>
      </w:r>
      <w:sdt>
        <w:sdtPr>
          <w:id w:val="-1261603274"/>
          <w:showingPlcHdr/>
          <w:picture/>
        </w:sdtPr>
        <w:sdtEndPr/>
        <w:sdtContent/>
      </w:sdt>
      <w:r w:rsidR="00916FAC">
        <w:rPr>
          <w:noProof/>
        </w:rPr>
        <w:t xml:space="preserve"> </w:t>
      </w:r>
      <w:sdt>
        <w:sdtPr>
          <w:id w:val="643014528"/>
          <w:showingPlcHdr/>
          <w:picture/>
        </w:sdtPr>
        <w:sdtEndPr/>
        <w:sdtContent/>
      </w:sdt>
      <w:r w:rsidR="00916FAC">
        <w:rPr>
          <w:noProof/>
        </w:rPr>
        <w:t xml:space="preserve"> </w:t>
      </w:r>
      <w:sdt>
        <w:sdtPr>
          <w:id w:val="-1889634489"/>
          <w:showingPlcHdr/>
          <w:picture/>
        </w:sdtPr>
        <w:sdtEndPr/>
        <w:sdtContent/>
      </w:sdt>
      <w:r w:rsidR="00916FAC">
        <w:rPr>
          <w:noProof/>
        </w:rPr>
        <w:t xml:space="preserve"> </w:t>
      </w:r>
      <w:bookmarkEnd w:id="0"/>
    </w:p>
    <w:p w14:paraId="4B8540B9" w14:textId="4B65C361" w:rsidR="00BB6028" w:rsidRDefault="00284310" w:rsidP="00F5276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1EC7515" wp14:editId="31D58B61">
                <wp:simplePos x="0" y="0"/>
                <wp:positionH relativeFrom="column">
                  <wp:posOffset>-259080</wp:posOffset>
                </wp:positionH>
                <wp:positionV relativeFrom="paragraph">
                  <wp:posOffset>300990</wp:posOffset>
                </wp:positionV>
                <wp:extent cx="2505075" cy="902017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902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EA85E" w14:textId="77777777" w:rsidR="008318AF" w:rsidRPr="00817C3D" w:rsidRDefault="008318AF" w:rsidP="008318AF">
                            <w:pPr>
                              <w:pStyle w:val="Heading1"/>
                              <w:rPr>
                                <w:color w:val="28245A"/>
                                <w:sz w:val="22"/>
                                <w:szCs w:val="22"/>
                              </w:rPr>
                            </w:pPr>
                            <w:r w:rsidRPr="00817C3D">
                              <w:rPr>
                                <w:color w:val="28245A"/>
                                <w:sz w:val="22"/>
                                <w:szCs w:val="22"/>
                              </w:rPr>
                              <w:t>Personal D</w:t>
                            </w:r>
                            <w:r w:rsidR="00C77405" w:rsidRPr="00817C3D">
                              <w:rPr>
                                <w:color w:val="28245A"/>
                                <w:sz w:val="22"/>
                                <w:szCs w:val="22"/>
                              </w:rPr>
                              <w:t>etails</w:t>
                            </w:r>
                          </w:p>
                          <w:p w14:paraId="1B2DD72C" w14:textId="79A18CC9" w:rsidR="00361F68" w:rsidRPr="00BB6028" w:rsidRDefault="008318AF" w:rsidP="00361F68">
                            <w:pPr>
                              <w:pStyle w:val="NoSpacing"/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BB6028"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  <w:t>Date of Birth</w:t>
                            </w:r>
                            <w:r w:rsidR="009013E5"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  <w:t>:</w:t>
                            </w:r>
                          </w:p>
                          <w:p w14:paraId="4AA9EA66" w14:textId="5D87B349" w:rsidR="00817C3D" w:rsidRPr="00BB6028" w:rsidRDefault="00EF4156" w:rsidP="00361F68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BB6028">
                              <w:rPr>
                                <w:sz w:val="20"/>
                                <w:szCs w:val="20"/>
                              </w:rPr>
                              <w:t>1 March 1997</w:t>
                            </w:r>
                          </w:p>
                          <w:p w14:paraId="64C682BA" w14:textId="45A30676" w:rsidR="008318AF" w:rsidRPr="00BB6028" w:rsidRDefault="008318AF" w:rsidP="00361F68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</w:pPr>
                            <w:r w:rsidRPr="00BB6028"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  <w:t>Residential Area:</w:t>
                            </w:r>
                          </w:p>
                          <w:p w14:paraId="51671719" w14:textId="4ECCFE14" w:rsidR="00EF4156" w:rsidRPr="00BB6028" w:rsidRDefault="00EF4156" w:rsidP="00361F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BB6028">
                              <w:rPr>
                                <w:sz w:val="20"/>
                                <w:szCs w:val="20"/>
                              </w:rPr>
                              <w:t>18 Basset Road</w:t>
                            </w:r>
                            <w:r w:rsidR="00ED4999" w:rsidRPr="00BB6028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B6028">
                              <w:rPr>
                                <w:sz w:val="20"/>
                                <w:szCs w:val="20"/>
                              </w:rPr>
                              <w:t>Strandfontein</w:t>
                            </w:r>
                            <w:proofErr w:type="spellEnd"/>
                          </w:p>
                          <w:p w14:paraId="3507DD35" w14:textId="596D9F5E" w:rsidR="008318AF" w:rsidRPr="00E7749A" w:rsidRDefault="00EF4156" w:rsidP="00361F68">
                            <w:pPr>
                              <w:pStyle w:val="NoSpacing"/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BB6028">
                              <w:rPr>
                                <w:sz w:val="20"/>
                                <w:szCs w:val="20"/>
                              </w:rPr>
                              <w:t>7798</w:t>
                            </w:r>
                            <w:r w:rsidR="00ED4999" w:rsidRPr="00BB6028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B6028">
                              <w:rPr>
                                <w:sz w:val="20"/>
                                <w:szCs w:val="20"/>
                              </w:rPr>
                              <w:t>Cape Town</w:t>
                            </w:r>
                          </w:p>
                          <w:p w14:paraId="09BE0C4E" w14:textId="77777777" w:rsidR="008318AF" w:rsidRPr="00BB6028" w:rsidRDefault="008318AF" w:rsidP="00BB6028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</w:pPr>
                            <w:r w:rsidRPr="00BB6028"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5AEABBD7" w14:textId="75739A58" w:rsidR="008318AF" w:rsidRPr="00BB6028" w:rsidRDefault="00EF4156" w:rsidP="00361F68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 w:rsidRPr="00BB6028">
                              <w:rPr>
                                <w:sz w:val="20"/>
                                <w:szCs w:val="20"/>
                              </w:rPr>
                              <w:t>English and Afrikaans</w:t>
                            </w:r>
                          </w:p>
                          <w:p w14:paraId="6C172988" w14:textId="19235DDC" w:rsidR="00A823E6" w:rsidRPr="00817C3D" w:rsidRDefault="00C77405" w:rsidP="00817C3D">
                            <w:pPr>
                              <w:pStyle w:val="Heading1"/>
                              <w:rPr>
                                <w:color w:val="28245A"/>
                                <w:sz w:val="22"/>
                                <w:szCs w:val="22"/>
                              </w:rPr>
                            </w:pPr>
                            <w:r w:rsidRPr="00817C3D">
                              <w:rPr>
                                <w:color w:val="28245A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  <w:p w14:paraId="356BD207" w14:textId="6401732F" w:rsidR="00A823E6" w:rsidRDefault="00EF4156" w:rsidP="00BB602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Higher Certificate </w:t>
                            </w:r>
                            <w:r w:rsidR="008A28B8">
                              <w:t xml:space="preserve">in </w:t>
                            </w:r>
                            <w:r>
                              <w:t xml:space="preserve">Information Technology in Support </w:t>
                            </w:r>
                            <w:r w:rsidR="00CA281B">
                              <w:t>Services</w:t>
                            </w:r>
                            <w:r w:rsidR="00B421FD">
                              <w:t xml:space="preserve"> - </w:t>
                            </w:r>
                            <w:proofErr w:type="spellStart"/>
                            <w:r w:rsidR="00604187">
                              <w:t>RoseBank</w:t>
                            </w:r>
                            <w:proofErr w:type="spellEnd"/>
                            <w:r w:rsidR="00604187">
                              <w:t xml:space="preserve"> College </w:t>
                            </w:r>
                            <w:r w:rsidR="00FF1813">
                              <w:t>(</w:t>
                            </w:r>
                            <w:r w:rsidR="00CA281B">
                              <w:t>202</w:t>
                            </w:r>
                            <w:r w:rsidR="008F3896">
                              <w:t>1-2022</w:t>
                            </w:r>
                            <w:r w:rsidR="00FF1813">
                              <w:t>)</w:t>
                            </w:r>
                            <w:r w:rsidR="00A823E6">
                              <w:t xml:space="preserve"> </w:t>
                            </w:r>
                          </w:p>
                          <w:p w14:paraId="23948566" w14:textId="15B95EA0" w:rsidR="00604187" w:rsidRDefault="00A823E6" w:rsidP="00BB602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National Senior Certificate</w:t>
                            </w:r>
                            <w:r w:rsidR="00B421FD">
                              <w:t xml:space="preserve"> - </w:t>
                            </w:r>
                            <w:r w:rsidR="00A479AC">
                              <w:t>Grassy</w:t>
                            </w:r>
                            <w:r w:rsidR="00E03924">
                              <w:t xml:space="preserve"> Park High School</w:t>
                            </w:r>
                            <w:r w:rsidR="00CA281B">
                              <w:t xml:space="preserve"> (2017)</w:t>
                            </w:r>
                          </w:p>
                          <w:p w14:paraId="21A3F455" w14:textId="6E8DCF36" w:rsidR="008E77B1" w:rsidRDefault="00844DEF" w:rsidP="00290D9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Higher Certificate in </w:t>
                            </w:r>
                            <w:r w:rsidR="001266FD">
                              <w:t xml:space="preserve">Systems Development </w:t>
                            </w:r>
                            <w:r>
                              <w:t>NQF Level 5</w:t>
                            </w:r>
                            <w:r w:rsidR="00B421FD">
                              <w:t xml:space="preserve"> - </w:t>
                            </w:r>
                            <w:proofErr w:type="spellStart"/>
                            <w:r w:rsidR="00052FB1">
                              <w:t>CapaCi</w:t>
                            </w:r>
                            <w:r w:rsidR="000474E2">
                              <w:t>T</w:t>
                            </w:r>
                            <w:r w:rsidR="00052FB1">
                              <w:t>i</w:t>
                            </w:r>
                            <w:proofErr w:type="spellEnd"/>
                            <w:r w:rsidR="000474E2">
                              <w:t xml:space="preserve"> Tech Career Accel</w:t>
                            </w:r>
                            <w:r w:rsidR="00FD6B9B">
                              <w:t>erator</w:t>
                            </w:r>
                            <w:r w:rsidR="00000DFD">
                              <w:t xml:space="preserve"> (2023 – present)</w:t>
                            </w:r>
                          </w:p>
                          <w:p w14:paraId="4FDB00F4" w14:textId="337ECB94" w:rsidR="00F96005" w:rsidRPr="00BB6028" w:rsidRDefault="00C77405" w:rsidP="00477A11">
                            <w:pPr>
                              <w:pStyle w:val="Heading1"/>
                              <w:rPr>
                                <w:color w:val="28245A"/>
                                <w:sz w:val="22"/>
                                <w:szCs w:val="22"/>
                              </w:rPr>
                            </w:pPr>
                            <w:r w:rsidRPr="00BB6028">
                              <w:rPr>
                                <w:color w:val="28245A"/>
                                <w:sz w:val="22"/>
                                <w:szCs w:val="22"/>
                              </w:rPr>
                              <w:t>Online Presence</w:t>
                            </w:r>
                            <w:r w:rsidR="00F96005" w:rsidRPr="00BB6028">
                              <w:rPr>
                                <w:color w:val="28245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262790" w14:textId="2677AEF2" w:rsidR="00477A11" w:rsidRPr="00BB6028" w:rsidRDefault="00477A11" w:rsidP="00AE41D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B6028">
                              <w:rPr>
                                <w:sz w:val="20"/>
                                <w:szCs w:val="20"/>
                              </w:rPr>
                              <w:t>Linked</w:t>
                            </w:r>
                            <w:r w:rsidR="00707A2F" w:rsidRPr="00BB6028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Pr="00BB6028">
                              <w:rPr>
                                <w:sz w:val="20"/>
                                <w:szCs w:val="20"/>
                              </w:rPr>
                              <w:t>n:</w:t>
                            </w:r>
                            <w:hyperlink r:id="rId13" w:history="1">
                              <w:r w:rsidR="00144CC1" w:rsidRPr="00BB6028">
                                <w:rPr>
                                  <w:rStyle w:val="Hyperlink"/>
                                  <w:rFonts w:ascii="Segoe UI" w:hAnsi="Segoe UI" w:cs="Segoe UI"/>
                                  <w:sz w:val="20"/>
                                  <w:szCs w:val="20"/>
                                  <w:shd w:val="clear" w:color="auto" w:fill="FFFFFF"/>
                                </w:rPr>
                                <w:t>linkedin.com/in/ryan-wallie-13600927</w:t>
                              </w:r>
                              <w:r w:rsidR="00AE41DE" w:rsidRPr="00BB6028">
                                <w:rPr>
                                  <w:rStyle w:val="Hyperlink"/>
                                  <w:rFonts w:ascii="Segoe UI" w:hAnsi="Segoe UI" w:cs="Segoe UI"/>
                                  <w:sz w:val="20"/>
                                  <w:szCs w:val="20"/>
                                  <w:shd w:val="clear" w:color="auto" w:fill="FFFFFF"/>
                                </w:rPr>
                                <w:t>3</w:t>
                              </w:r>
                            </w:hyperlink>
                          </w:p>
                          <w:p w14:paraId="4A3EBCAE" w14:textId="05DC81E8" w:rsidR="00477A11" w:rsidRPr="005F2452" w:rsidRDefault="00477A11" w:rsidP="00477A1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BB6028"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  <w:r w:rsidR="00707A2F" w:rsidRPr="00BB6028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Pr="00BB6028">
                              <w:rPr>
                                <w:sz w:val="20"/>
                                <w:szCs w:val="20"/>
                              </w:rPr>
                              <w:t>ub:</w:t>
                            </w:r>
                            <w:r w:rsidR="005F245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4" w:history="1">
                              <w:r w:rsidR="00AE41DE" w:rsidRPr="00BB6028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Ghost-64 (github.com)</w:t>
                              </w:r>
                            </w:hyperlink>
                          </w:p>
                          <w:p w14:paraId="6131E060" w14:textId="50407FC8" w:rsidR="005F2452" w:rsidRPr="005F2452" w:rsidRDefault="005F2452" w:rsidP="005F24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Email:</w:t>
                            </w:r>
                            <w:r w:rsidRPr="00BB6028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B6028"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ryanwallie02@gmail.com</w:t>
                            </w:r>
                          </w:p>
                          <w:p w14:paraId="31231F75" w14:textId="41EFA094" w:rsidR="00ED4999" w:rsidRPr="00BB6028" w:rsidRDefault="00C77405" w:rsidP="00ED4999">
                            <w:pPr>
                              <w:pStyle w:val="Heading1"/>
                              <w:rPr>
                                <w:color w:val="28245A"/>
                                <w:sz w:val="22"/>
                                <w:szCs w:val="22"/>
                              </w:rPr>
                            </w:pPr>
                            <w:r w:rsidRPr="00BB6028">
                              <w:rPr>
                                <w:color w:val="28245A"/>
                                <w:sz w:val="22"/>
                                <w:szCs w:val="22"/>
                              </w:rPr>
                              <w:t>Key Skills</w:t>
                            </w:r>
                          </w:p>
                          <w:p w14:paraId="0ACD6F91" w14:textId="28E3D713" w:rsidR="00707A2F" w:rsidRPr="00BB6028" w:rsidRDefault="00707A2F" w:rsidP="00707A2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B6028">
                              <w:rPr>
                                <w:sz w:val="20"/>
                                <w:szCs w:val="20"/>
                              </w:rPr>
                              <w:t>Microsoft office</w:t>
                            </w:r>
                          </w:p>
                          <w:p w14:paraId="0530441D" w14:textId="483DED82" w:rsidR="00707A2F" w:rsidRPr="00BB6028" w:rsidRDefault="00707A2F" w:rsidP="00707A2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B6028">
                              <w:rPr>
                                <w:sz w:val="20"/>
                                <w:szCs w:val="20"/>
                              </w:rPr>
                              <w:t>Help Desk</w:t>
                            </w:r>
                          </w:p>
                          <w:p w14:paraId="27B1CF13" w14:textId="77777777" w:rsidR="00707A2F" w:rsidRPr="00BB6028" w:rsidRDefault="00707A2F" w:rsidP="00707A2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B6028">
                              <w:rPr>
                                <w:sz w:val="20"/>
                                <w:szCs w:val="20"/>
                              </w:rPr>
                              <w:t>Client System Configurations</w:t>
                            </w:r>
                          </w:p>
                          <w:p w14:paraId="1B0202E9" w14:textId="2B2EBC18" w:rsidR="00290D9B" w:rsidRPr="00BB6028" w:rsidRDefault="00707A2F" w:rsidP="00BB602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B6028">
                              <w:rPr>
                                <w:sz w:val="20"/>
                                <w:szCs w:val="20"/>
                              </w:rPr>
                              <w:t>Network Architecture</w:t>
                            </w:r>
                          </w:p>
                          <w:p w14:paraId="1645155A" w14:textId="1AFE0C50" w:rsidR="00707A2F" w:rsidRPr="00BB6028" w:rsidRDefault="00707A2F" w:rsidP="00707A2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B6028">
                              <w:rPr>
                                <w:sz w:val="20"/>
                                <w:szCs w:val="20"/>
                              </w:rPr>
                              <w:t>Computer Architecture</w:t>
                            </w:r>
                          </w:p>
                          <w:p w14:paraId="2A6D2A56" w14:textId="217AC35C" w:rsidR="00ED4999" w:rsidRPr="00E7749A" w:rsidRDefault="00ED4999" w:rsidP="00E7749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B6028">
                              <w:rPr>
                                <w:sz w:val="20"/>
                                <w:szCs w:val="20"/>
                              </w:rPr>
                              <w:t>Htm</w:t>
                            </w:r>
                            <w:r w:rsidR="00594BB0"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 w:rsidR="00914690">
                              <w:rPr>
                                <w:sz w:val="20"/>
                                <w:szCs w:val="20"/>
                              </w:rPr>
                              <w:t xml:space="preserve"> &amp;</w:t>
                            </w:r>
                            <w:r w:rsidR="00E7749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749A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8E77B1" w:rsidRPr="00E7749A">
                              <w:rPr>
                                <w:sz w:val="20"/>
                                <w:szCs w:val="20"/>
                              </w:rPr>
                              <w:t>SS</w:t>
                            </w:r>
                          </w:p>
                          <w:p w14:paraId="34BBCE8C" w14:textId="0220838E" w:rsidR="008E77B1" w:rsidRPr="00BB6028" w:rsidRDefault="004578A8" w:rsidP="00ED499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B6028">
                              <w:rPr>
                                <w:sz w:val="20"/>
                                <w:szCs w:val="20"/>
                              </w:rPr>
                              <w:t>Bootstraps</w:t>
                            </w:r>
                          </w:p>
                          <w:p w14:paraId="2F1AB44A" w14:textId="308E0FFE" w:rsidR="000F0888" w:rsidRPr="00E7749A" w:rsidRDefault="00ED4999" w:rsidP="00E7749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B6028">
                              <w:rPr>
                                <w:sz w:val="20"/>
                                <w:szCs w:val="20"/>
                              </w:rPr>
                              <w:t>JavaScript</w:t>
                            </w:r>
                            <w:r w:rsidR="00E7749A">
                              <w:rPr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="000F0888" w:rsidRPr="00E7749A">
                              <w:rPr>
                                <w:sz w:val="20"/>
                                <w:szCs w:val="20"/>
                              </w:rPr>
                              <w:t xml:space="preserve">Node JS </w:t>
                            </w:r>
                          </w:p>
                          <w:p w14:paraId="0FD2170D" w14:textId="197AA452" w:rsidR="000F0888" w:rsidRDefault="000F0888" w:rsidP="00B47B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Python</w:t>
                            </w:r>
                            <w:r w:rsidR="00914690">
                              <w:rPr>
                                <w:sz w:val="20"/>
                                <w:szCs w:val="20"/>
                              </w:rPr>
                              <w:t xml:space="preserve"> &amp; Java</w:t>
                            </w:r>
                          </w:p>
                          <w:p w14:paraId="15ED6009" w14:textId="266D23E0" w:rsidR="00B47B9D" w:rsidRPr="00B47B9D" w:rsidRDefault="00B47B9D" w:rsidP="00B47B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Good Cust</w:t>
                            </w:r>
                            <w:r w:rsidR="000A4D3D">
                              <w:rPr>
                                <w:sz w:val="20"/>
                                <w:szCs w:val="20"/>
                              </w:rPr>
                              <w:t>omer Servicer</w:t>
                            </w:r>
                          </w:p>
                          <w:p w14:paraId="6E244C8B" w14:textId="77777777" w:rsidR="00F96005" w:rsidRPr="00BB6028" w:rsidRDefault="00F96005" w:rsidP="00F96005">
                            <w:pPr>
                              <w:pStyle w:val="Heading1"/>
                              <w:rPr>
                                <w:color w:val="28245A"/>
                                <w:sz w:val="22"/>
                                <w:szCs w:val="22"/>
                              </w:rPr>
                            </w:pPr>
                            <w:r w:rsidRPr="00BB6028">
                              <w:rPr>
                                <w:color w:val="28245A"/>
                                <w:sz w:val="22"/>
                                <w:szCs w:val="22"/>
                              </w:rPr>
                              <w:t>Interests &amp; Hobbies</w:t>
                            </w:r>
                          </w:p>
                          <w:p w14:paraId="5AF7B2B9" w14:textId="77777777" w:rsidR="00477A11" w:rsidRPr="00BB6028" w:rsidRDefault="004578A8" w:rsidP="00477A1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B6028">
                              <w:rPr>
                                <w:sz w:val="20"/>
                                <w:szCs w:val="20"/>
                              </w:rPr>
                              <w:t>Traveling</w:t>
                            </w:r>
                          </w:p>
                          <w:p w14:paraId="13C62F56" w14:textId="242D672F" w:rsidR="00477A11" w:rsidRPr="00E7749A" w:rsidRDefault="004578A8" w:rsidP="00E7749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B6028">
                              <w:rPr>
                                <w:sz w:val="20"/>
                                <w:szCs w:val="20"/>
                              </w:rPr>
                              <w:t>Hikin</w:t>
                            </w:r>
                            <w:r w:rsidR="00477A11" w:rsidRPr="00BB6028">
                              <w:rPr>
                                <w:sz w:val="20"/>
                                <w:szCs w:val="20"/>
                              </w:rPr>
                              <w:t>g</w:t>
                            </w:r>
                          </w:p>
                          <w:p w14:paraId="0F3E572F" w14:textId="71433FD6" w:rsidR="00E7749A" w:rsidRPr="00914690" w:rsidRDefault="00E07CC3" w:rsidP="0091469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B6028">
                              <w:rPr>
                                <w:sz w:val="20"/>
                                <w:szCs w:val="20"/>
                              </w:rPr>
                              <w:t>Camping</w:t>
                            </w:r>
                          </w:p>
                          <w:p w14:paraId="72102830" w14:textId="77777777" w:rsidR="00542B8E" w:rsidRPr="00286D95" w:rsidRDefault="00542B8E" w:rsidP="00292971">
                            <w:pPr>
                              <w:pStyle w:val="NoSpacing"/>
                              <w:rPr>
                                <w:color w:val="28245A"/>
                                <w:sz w:val="24"/>
                                <w:szCs w:val="24"/>
                              </w:rPr>
                            </w:pPr>
                          </w:p>
                          <w:p w14:paraId="70E2B990" w14:textId="77777777" w:rsidR="00292971" w:rsidRPr="00286D95" w:rsidRDefault="00292971" w:rsidP="00292971">
                            <w:pPr>
                              <w:pStyle w:val="NoSpacing"/>
                              <w:rPr>
                                <w:color w:val="28245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7515" id="_x0000_s1029" type="#_x0000_t202" style="position:absolute;margin-left:-20.4pt;margin-top:23.7pt;width:197.25pt;height:710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" filled="f" stroked="f">
                <v:textbox>
                  <w:txbxContent>
                    <w:p w14:paraId="081EA85E" w14:textId="77777777" w:rsidR="008318AF" w:rsidRPr="00817C3D" w:rsidRDefault="008318AF" w:rsidP="008318AF">
                      <w:pPr>
                        <w:pStyle w:val="Heading1"/>
                        <w:rPr>
                          <w:color w:val="28245A"/>
                          <w:sz w:val="22"/>
                          <w:szCs w:val="22"/>
                        </w:rPr>
                      </w:pPr>
                      <w:r w:rsidRPr="00817C3D">
                        <w:rPr>
                          <w:color w:val="28245A"/>
                          <w:sz w:val="22"/>
                          <w:szCs w:val="22"/>
                        </w:rPr>
                        <w:t>Personal D</w:t>
                      </w:r>
                      <w:r w:rsidR="00C77405" w:rsidRPr="00817C3D">
                        <w:rPr>
                          <w:color w:val="28245A"/>
                          <w:sz w:val="22"/>
                          <w:szCs w:val="22"/>
                        </w:rPr>
                        <w:t>etails</w:t>
                      </w:r>
                    </w:p>
                    <w:p w14:paraId="1B2DD72C" w14:textId="79A18CC9" w:rsidR="00361F68" w:rsidRPr="00BB6028" w:rsidRDefault="008318AF" w:rsidP="00361F68">
                      <w:pPr>
                        <w:pStyle w:val="NoSpacing"/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pl-PL"/>
                        </w:rPr>
                      </w:pPr>
                      <w:r w:rsidRPr="00BB6028"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pl-PL"/>
                        </w:rPr>
                        <w:t>Date of Birth</w:t>
                      </w:r>
                      <w:r w:rsidR="009013E5"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pl-PL"/>
                        </w:rPr>
                        <w:t>:</w:t>
                      </w:r>
                    </w:p>
                    <w:p w14:paraId="4AA9EA66" w14:textId="5D87B349" w:rsidR="00817C3D" w:rsidRPr="00BB6028" w:rsidRDefault="00EF4156" w:rsidP="00361F68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  <w:lang w:val="pl-PL"/>
                        </w:rPr>
                      </w:pPr>
                      <w:r w:rsidRPr="00BB6028">
                        <w:rPr>
                          <w:sz w:val="20"/>
                          <w:szCs w:val="20"/>
                        </w:rPr>
                        <w:t>1 March 1997</w:t>
                      </w:r>
                    </w:p>
                    <w:p w14:paraId="64C682BA" w14:textId="45A30676" w:rsidR="008318AF" w:rsidRPr="00BB6028" w:rsidRDefault="008318AF" w:rsidP="00361F68">
                      <w:pPr>
                        <w:pStyle w:val="NoSpacing"/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</w:pPr>
                      <w:r w:rsidRPr="00BB6028"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  <w:t>Residential Area:</w:t>
                      </w:r>
                    </w:p>
                    <w:p w14:paraId="51671719" w14:textId="4ECCFE14" w:rsidR="00EF4156" w:rsidRPr="00BB6028" w:rsidRDefault="00EF4156" w:rsidP="00361F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BB6028">
                        <w:rPr>
                          <w:sz w:val="20"/>
                          <w:szCs w:val="20"/>
                        </w:rPr>
                        <w:t>18 Basset Road</w:t>
                      </w:r>
                      <w:r w:rsidR="00ED4999" w:rsidRPr="00BB6028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B6028">
                        <w:rPr>
                          <w:sz w:val="20"/>
                          <w:szCs w:val="20"/>
                        </w:rPr>
                        <w:t>Strandfontein</w:t>
                      </w:r>
                      <w:proofErr w:type="spellEnd"/>
                    </w:p>
                    <w:p w14:paraId="3507DD35" w14:textId="596D9F5E" w:rsidR="008318AF" w:rsidRPr="00E7749A" w:rsidRDefault="00EF4156" w:rsidP="00361F68">
                      <w:pPr>
                        <w:pStyle w:val="NoSpacing"/>
                        <w:rPr>
                          <w:rStyle w:val="Hyperlink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 w:rsidRPr="00BB6028">
                        <w:rPr>
                          <w:sz w:val="20"/>
                          <w:szCs w:val="20"/>
                        </w:rPr>
                        <w:t>7798</w:t>
                      </w:r>
                      <w:r w:rsidR="00ED4999" w:rsidRPr="00BB6028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BB6028">
                        <w:rPr>
                          <w:sz w:val="20"/>
                          <w:szCs w:val="20"/>
                        </w:rPr>
                        <w:t>Cape Town</w:t>
                      </w:r>
                    </w:p>
                    <w:p w14:paraId="09BE0C4E" w14:textId="77777777" w:rsidR="008318AF" w:rsidRPr="00BB6028" w:rsidRDefault="008318AF" w:rsidP="00BB6028">
                      <w:pPr>
                        <w:pStyle w:val="NoSpacing"/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</w:pPr>
                      <w:r w:rsidRPr="00BB6028"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  <w:t>Languages:</w:t>
                      </w:r>
                    </w:p>
                    <w:p w14:paraId="5AEABBD7" w14:textId="75739A58" w:rsidR="008318AF" w:rsidRPr="00BB6028" w:rsidRDefault="00EF4156" w:rsidP="00361F68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 w:rsidRPr="00BB6028">
                        <w:rPr>
                          <w:sz w:val="20"/>
                          <w:szCs w:val="20"/>
                        </w:rPr>
                        <w:t>English and Afrikaans</w:t>
                      </w:r>
                    </w:p>
                    <w:p w14:paraId="6C172988" w14:textId="19235DDC" w:rsidR="00A823E6" w:rsidRPr="00817C3D" w:rsidRDefault="00C77405" w:rsidP="00817C3D">
                      <w:pPr>
                        <w:pStyle w:val="Heading1"/>
                        <w:rPr>
                          <w:color w:val="28245A"/>
                          <w:sz w:val="22"/>
                          <w:szCs w:val="22"/>
                        </w:rPr>
                      </w:pPr>
                      <w:r w:rsidRPr="00817C3D">
                        <w:rPr>
                          <w:color w:val="28245A"/>
                          <w:sz w:val="22"/>
                          <w:szCs w:val="22"/>
                        </w:rPr>
                        <w:t>Education</w:t>
                      </w:r>
                    </w:p>
                    <w:p w14:paraId="356BD207" w14:textId="6401732F" w:rsidR="00A823E6" w:rsidRDefault="00EF4156" w:rsidP="00BB602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Higher Certificate </w:t>
                      </w:r>
                      <w:r w:rsidR="008A28B8">
                        <w:t xml:space="preserve">in </w:t>
                      </w:r>
                      <w:r>
                        <w:t xml:space="preserve">Information Technology in Support </w:t>
                      </w:r>
                      <w:r w:rsidR="00CA281B">
                        <w:t>Services</w:t>
                      </w:r>
                      <w:r w:rsidR="00B421FD">
                        <w:t xml:space="preserve"> - </w:t>
                      </w:r>
                      <w:proofErr w:type="spellStart"/>
                      <w:r w:rsidR="00604187">
                        <w:t>RoseBank</w:t>
                      </w:r>
                      <w:proofErr w:type="spellEnd"/>
                      <w:r w:rsidR="00604187">
                        <w:t xml:space="preserve"> College </w:t>
                      </w:r>
                      <w:r w:rsidR="00FF1813">
                        <w:t>(</w:t>
                      </w:r>
                      <w:r w:rsidR="00CA281B">
                        <w:t>202</w:t>
                      </w:r>
                      <w:r w:rsidR="008F3896">
                        <w:t>1-2022</w:t>
                      </w:r>
                      <w:r w:rsidR="00FF1813">
                        <w:t>)</w:t>
                      </w:r>
                      <w:r w:rsidR="00A823E6">
                        <w:t xml:space="preserve"> </w:t>
                      </w:r>
                    </w:p>
                    <w:p w14:paraId="23948566" w14:textId="15B95EA0" w:rsidR="00604187" w:rsidRDefault="00A823E6" w:rsidP="00BB602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National Senior Certificate</w:t>
                      </w:r>
                      <w:r w:rsidR="00B421FD">
                        <w:t xml:space="preserve"> - </w:t>
                      </w:r>
                      <w:r w:rsidR="00A479AC">
                        <w:t>Grassy</w:t>
                      </w:r>
                      <w:r w:rsidR="00E03924">
                        <w:t xml:space="preserve"> Park High School</w:t>
                      </w:r>
                      <w:r w:rsidR="00CA281B">
                        <w:t xml:space="preserve"> (2017)</w:t>
                      </w:r>
                    </w:p>
                    <w:p w14:paraId="21A3F455" w14:textId="6E8DCF36" w:rsidR="008E77B1" w:rsidRDefault="00844DEF" w:rsidP="00290D9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Higher Certificate in </w:t>
                      </w:r>
                      <w:r w:rsidR="001266FD">
                        <w:t xml:space="preserve">Systems Development </w:t>
                      </w:r>
                      <w:r>
                        <w:t>NQF Level 5</w:t>
                      </w:r>
                      <w:r w:rsidR="00B421FD">
                        <w:t xml:space="preserve"> - </w:t>
                      </w:r>
                      <w:proofErr w:type="spellStart"/>
                      <w:r w:rsidR="00052FB1">
                        <w:t>CapaCi</w:t>
                      </w:r>
                      <w:r w:rsidR="000474E2">
                        <w:t>T</w:t>
                      </w:r>
                      <w:r w:rsidR="00052FB1">
                        <w:t>i</w:t>
                      </w:r>
                      <w:proofErr w:type="spellEnd"/>
                      <w:r w:rsidR="000474E2">
                        <w:t xml:space="preserve"> Tech Career Accel</w:t>
                      </w:r>
                      <w:r w:rsidR="00FD6B9B">
                        <w:t>erator</w:t>
                      </w:r>
                      <w:r w:rsidR="00000DFD">
                        <w:t xml:space="preserve"> (2023 – present)</w:t>
                      </w:r>
                    </w:p>
                    <w:p w14:paraId="4FDB00F4" w14:textId="337ECB94" w:rsidR="00F96005" w:rsidRPr="00BB6028" w:rsidRDefault="00C77405" w:rsidP="00477A11">
                      <w:pPr>
                        <w:pStyle w:val="Heading1"/>
                        <w:rPr>
                          <w:color w:val="28245A"/>
                          <w:sz w:val="22"/>
                          <w:szCs w:val="22"/>
                        </w:rPr>
                      </w:pPr>
                      <w:r w:rsidRPr="00BB6028">
                        <w:rPr>
                          <w:color w:val="28245A"/>
                          <w:sz w:val="22"/>
                          <w:szCs w:val="22"/>
                        </w:rPr>
                        <w:t>Online Presence</w:t>
                      </w:r>
                      <w:r w:rsidR="00F96005" w:rsidRPr="00BB6028">
                        <w:rPr>
                          <w:color w:val="28245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262790" w14:textId="2677AEF2" w:rsidR="00477A11" w:rsidRPr="00BB6028" w:rsidRDefault="00477A11" w:rsidP="00AE41D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0"/>
                          <w:szCs w:val="20"/>
                        </w:rPr>
                      </w:pPr>
                      <w:r w:rsidRPr="00BB6028">
                        <w:rPr>
                          <w:sz w:val="20"/>
                          <w:szCs w:val="20"/>
                        </w:rPr>
                        <w:t>Linked</w:t>
                      </w:r>
                      <w:r w:rsidR="00707A2F" w:rsidRPr="00BB6028">
                        <w:rPr>
                          <w:sz w:val="20"/>
                          <w:szCs w:val="20"/>
                        </w:rPr>
                        <w:t>I</w:t>
                      </w:r>
                      <w:r w:rsidRPr="00BB6028">
                        <w:rPr>
                          <w:sz w:val="20"/>
                          <w:szCs w:val="20"/>
                        </w:rPr>
                        <w:t>n:</w:t>
                      </w:r>
                      <w:hyperlink r:id="rId15" w:history="1">
                        <w:r w:rsidR="00144CC1" w:rsidRPr="00BB6028">
                          <w:rPr>
                            <w:rStyle w:val="Hyperlink"/>
                            <w:rFonts w:ascii="Segoe UI" w:hAnsi="Segoe UI" w:cs="Segoe UI"/>
                            <w:sz w:val="20"/>
                            <w:szCs w:val="20"/>
                            <w:shd w:val="clear" w:color="auto" w:fill="FFFFFF"/>
                          </w:rPr>
                          <w:t>linkedin.com/in/ryan-wallie-13600927</w:t>
                        </w:r>
                        <w:r w:rsidR="00AE41DE" w:rsidRPr="00BB6028">
                          <w:rPr>
                            <w:rStyle w:val="Hyperlink"/>
                            <w:rFonts w:ascii="Segoe UI" w:hAnsi="Segoe UI" w:cs="Segoe UI"/>
                            <w:sz w:val="20"/>
                            <w:szCs w:val="20"/>
                            <w:shd w:val="clear" w:color="auto" w:fill="FFFFFF"/>
                          </w:rPr>
                          <w:t>3</w:t>
                        </w:r>
                      </w:hyperlink>
                    </w:p>
                    <w:p w14:paraId="4A3EBCAE" w14:textId="05DC81E8" w:rsidR="00477A11" w:rsidRPr="005F2452" w:rsidRDefault="00477A11" w:rsidP="00477A1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Style w:val="Hyperlink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 w:rsidRPr="00BB6028">
                        <w:rPr>
                          <w:sz w:val="20"/>
                          <w:szCs w:val="20"/>
                        </w:rPr>
                        <w:t>Git</w:t>
                      </w:r>
                      <w:r w:rsidR="00707A2F" w:rsidRPr="00BB6028">
                        <w:rPr>
                          <w:sz w:val="20"/>
                          <w:szCs w:val="20"/>
                        </w:rPr>
                        <w:t>H</w:t>
                      </w:r>
                      <w:r w:rsidRPr="00BB6028">
                        <w:rPr>
                          <w:sz w:val="20"/>
                          <w:szCs w:val="20"/>
                        </w:rPr>
                        <w:t>ub:</w:t>
                      </w:r>
                      <w:r w:rsidR="005F2452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16" w:history="1">
                        <w:r w:rsidR="00AE41DE" w:rsidRPr="00BB6028">
                          <w:rPr>
                            <w:rStyle w:val="Hyperlink"/>
                            <w:sz w:val="20"/>
                            <w:szCs w:val="20"/>
                          </w:rPr>
                          <w:t>Ghost-64 (github.com)</w:t>
                        </w:r>
                      </w:hyperlink>
                    </w:p>
                    <w:p w14:paraId="6131E060" w14:textId="50407FC8" w:rsidR="005F2452" w:rsidRPr="005F2452" w:rsidRDefault="005F2452" w:rsidP="005F24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Style w:val="Hyperlink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Email:</w:t>
                      </w:r>
                      <w:r w:rsidRPr="00BB6028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BB6028">
                        <w:rPr>
                          <w:rStyle w:val="Hyperlink"/>
                          <w:sz w:val="20"/>
                          <w:szCs w:val="20"/>
                        </w:rPr>
                        <w:t>ryanwallie02@gmail.com</w:t>
                      </w:r>
                    </w:p>
                    <w:p w14:paraId="31231F75" w14:textId="41EFA094" w:rsidR="00ED4999" w:rsidRPr="00BB6028" w:rsidRDefault="00C77405" w:rsidP="00ED4999">
                      <w:pPr>
                        <w:pStyle w:val="Heading1"/>
                        <w:rPr>
                          <w:color w:val="28245A"/>
                          <w:sz w:val="22"/>
                          <w:szCs w:val="22"/>
                        </w:rPr>
                      </w:pPr>
                      <w:r w:rsidRPr="00BB6028">
                        <w:rPr>
                          <w:color w:val="28245A"/>
                          <w:sz w:val="22"/>
                          <w:szCs w:val="22"/>
                        </w:rPr>
                        <w:t>Key Skills</w:t>
                      </w:r>
                    </w:p>
                    <w:p w14:paraId="0ACD6F91" w14:textId="28E3D713" w:rsidR="00707A2F" w:rsidRPr="00BB6028" w:rsidRDefault="00707A2F" w:rsidP="00707A2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 w:rsidRPr="00BB6028">
                        <w:rPr>
                          <w:sz w:val="20"/>
                          <w:szCs w:val="20"/>
                        </w:rPr>
                        <w:t>Microsoft office</w:t>
                      </w:r>
                    </w:p>
                    <w:p w14:paraId="0530441D" w14:textId="483DED82" w:rsidR="00707A2F" w:rsidRPr="00BB6028" w:rsidRDefault="00707A2F" w:rsidP="00707A2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 w:rsidRPr="00BB6028">
                        <w:rPr>
                          <w:sz w:val="20"/>
                          <w:szCs w:val="20"/>
                        </w:rPr>
                        <w:t>Help Desk</w:t>
                      </w:r>
                    </w:p>
                    <w:p w14:paraId="27B1CF13" w14:textId="77777777" w:rsidR="00707A2F" w:rsidRPr="00BB6028" w:rsidRDefault="00707A2F" w:rsidP="00707A2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 w:rsidRPr="00BB6028">
                        <w:rPr>
                          <w:sz w:val="20"/>
                          <w:szCs w:val="20"/>
                        </w:rPr>
                        <w:t>Client System Configurations</w:t>
                      </w:r>
                    </w:p>
                    <w:p w14:paraId="1B0202E9" w14:textId="2B2EBC18" w:rsidR="00290D9B" w:rsidRPr="00BB6028" w:rsidRDefault="00707A2F" w:rsidP="00BB602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 w:rsidRPr="00BB6028">
                        <w:rPr>
                          <w:sz w:val="20"/>
                          <w:szCs w:val="20"/>
                        </w:rPr>
                        <w:t>Network Architecture</w:t>
                      </w:r>
                    </w:p>
                    <w:p w14:paraId="1645155A" w14:textId="1AFE0C50" w:rsidR="00707A2F" w:rsidRPr="00BB6028" w:rsidRDefault="00707A2F" w:rsidP="00707A2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 w:rsidRPr="00BB6028">
                        <w:rPr>
                          <w:sz w:val="20"/>
                          <w:szCs w:val="20"/>
                        </w:rPr>
                        <w:t>Computer Architecture</w:t>
                      </w:r>
                    </w:p>
                    <w:p w14:paraId="2A6D2A56" w14:textId="217AC35C" w:rsidR="00ED4999" w:rsidRPr="00E7749A" w:rsidRDefault="00ED4999" w:rsidP="00E7749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 w:rsidRPr="00BB6028">
                        <w:rPr>
                          <w:sz w:val="20"/>
                          <w:szCs w:val="20"/>
                        </w:rPr>
                        <w:t>Htm</w:t>
                      </w:r>
                      <w:r w:rsidR="00594BB0">
                        <w:rPr>
                          <w:sz w:val="20"/>
                          <w:szCs w:val="20"/>
                        </w:rPr>
                        <w:t>l</w:t>
                      </w:r>
                      <w:r w:rsidR="00914690">
                        <w:rPr>
                          <w:sz w:val="20"/>
                          <w:szCs w:val="20"/>
                        </w:rPr>
                        <w:t xml:space="preserve"> &amp;</w:t>
                      </w:r>
                      <w:r w:rsidR="00E7749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E7749A">
                        <w:rPr>
                          <w:sz w:val="20"/>
                          <w:szCs w:val="20"/>
                        </w:rPr>
                        <w:t>C</w:t>
                      </w:r>
                      <w:r w:rsidR="008E77B1" w:rsidRPr="00E7749A">
                        <w:rPr>
                          <w:sz w:val="20"/>
                          <w:szCs w:val="20"/>
                        </w:rPr>
                        <w:t>SS</w:t>
                      </w:r>
                    </w:p>
                    <w:p w14:paraId="34BBCE8C" w14:textId="0220838E" w:rsidR="008E77B1" w:rsidRPr="00BB6028" w:rsidRDefault="004578A8" w:rsidP="00ED499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 w:rsidRPr="00BB6028">
                        <w:rPr>
                          <w:sz w:val="20"/>
                          <w:szCs w:val="20"/>
                        </w:rPr>
                        <w:t>Bootstraps</w:t>
                      </w:r>
                    </w:p>
                    <w:p w14:paraId="2F1AB44A" w14:textId="308E0FFE" w:rsidR="000F0888" w:rsidRPr="00E7749A" w:rsidRDefault="00ED4999" w:rsidP="00E7749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 w:rsidRPr="00BB6028">
                        <w:rPr>
                          <w:sz w:val="20"/>
                          <w:szCs w:val="20"/>
                        </w:rPr>
                        <w:t>JavaScript</w:t>
                      </w:r>
                      <w:r w:rsidR="00E7749A">
                        <w:rPr>
                          <w:sz w:val="20"/>
                          <w:szCs w:val="20"/>
                        </w:rPr>
                        <w:t xml:space="preserve"> &amp; </w:t>
                      </w:r>
                      <w:r w:rsidR="000F0888" w:rsidRPr="00E7749A">
                        <w:rPr>
                          <w:sz w:val="20"/>
                          <w:szCs w:val="20"/>
                        </w:rPr>
                        <w:t xml:space="preserve">Node JS </w:t>
                      </w:r>
                    </w:p>
                    <w:p w14:paraId="0FD2170D" w14:textId="197AA452" w:rsidR="000F0888" w:rsidRDefault="000F0888" w:rsidP="00B47B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Python</w:t>
                      </w:r>
                      <w:r w:rsidR="00914690">
                        <w:rPr>
                          <w:sz w:val="20"/>
                          <w:szCs w:val="20"/>
                        </w:rPr>
                        <w:t xml:space="preserve"> &amp; Java</w:t>
                      </w:r>
                    </w:p>
                    <w:p w14:paraId="15ED6009" w14:textId="266D23E0" w:rsidR="00B47B9D" w:rsidRPr="00B47B9D" w:rsidRDefault="00B47B9D" w:rsidP="00B47B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Good Cust</w:t>
                      </w:r>
                      <w:r w:rsidR="000A4D3D">
                        <w:rPr>
                          <w:sz w:val="20"/>
                          <w:szCs w:val="20"/>
                        </w:rPr>
                        <w:t>omer Servicer</w:t>
                      </w:r>
                    </w:p>
                    <w:p w14:paraId="6E244C8B" w14:textId="77777777" w:rsidR="00F96005" w:rsidRPr="00BB6028" w:rsidRDefault="00F96005" w:rsidP="00F96005">
                      <w:pPr>
                        <w:pStyle w:val="Heading1"/>
                        <w:rPr>
                          <w:color w:val="28245A"/>
                          <w:sz w:val="22"/>
                          <w:szCs w:val="22"/>
                        </w:rPr>
                      </w:pPr>
                      <w:r w:rsidRPr="00BB6028">
                        <w:rPr>
                          <w:color w:val="28245A"/>
                          <w:sz w:val="22"/>
                          <w:szCs w:val="22"/>
                        </w:rPr>
                        <w:t>Interests &amp; Hobbies</w:t>
                      </w:r>
                    </w:p>
                    <w:p w14:paraId="5AF7B2B9" w14:textId="77777777" w:rsidR="00477A11" w:rsidRPr="00BB6028" w:rsidRDefault="004578A8" w:rsidP="00477A1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BB6028">
                        <w:rPr>
                          <w:sz w:val="20"/>
                          <w:szCs w:val="20"/>
                        </w:rPr>
                        <w:t>Traveling</w:t>
                      </w:r>
                    </w:p>
                    <w:p w14:paraId="13C62F56" w14:textId="242D672F" w:rsidR="00477A11" w:rsidRPr="00E7749A" w:rsidRDefault="004578A8" w:rsidP="00E7749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BB6028">
                        <w:rPr>
                          <w:sz w:val="20"/>
                          <w:szCs w:val="20"/>
                        </w:rPr>
                        <w:t>Hikin</w:t>
                      </w:r>
                      <w:r w:rsidR="00477A11" w:rsidRPr="00BB6028">
                        <w:rPr>
                          <w:sz w:val="20"/>
                          <w:szCs w:val="20"/>
                        </w:rPr>
                        <w:t>g</w:t>
                      </w:r>
                    </w:p>
                    <w:p w14:paraId="0F3E572F" w14:textId="71433FD6" w:rsidR="00E7749A" w:rsidRPr="00914690" w:rsidRDefault="00E07CC3" w:rsidP="0091469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BB6028">
                        <w:rPr>
                          <w:sz w:val="20"/>
                          <w:szCs w:val="20"/>
                        </w:rPr>
                        <w:t>Camping</w:t>
                      </w:r>
                    </w:p>
                    <w:p w14:paraId="72102830" w14:textId="77777777" w:rsidR="00542B8E" w:rsidRPr="00286D95" w:rsidRDefault="00542B8E" w:rsidP="00292971">
                      <w:pPr>
                        <w:pStyle w:val="NoSpacing"/>
                        <w:rPr>
                          <w:color w:val="28245A"/>
                          <w:sz w:val="24"/>
                          <w:szCs w:val="24"/>
                        </w:rPr>
                      </w:pPr>
                    </w:p>
                    <w:p w14:paraId="70E2B990" w14:textId="77777777" w:rsidR="00292971" w:rsidRPr="00286D95" w:rsidRDefault="00292971" w:rsidP="00292971">
                      <w:pPr>
                        <w:pStyle w:val="NoSpacing"/>
                        <w:rPr>
                          <w:color w:val="28245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F088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C00A8C" wp14:editId="53CDD267">
                <wp:simplePos x="0" y="0"/>
                <wp:positionH relativeFrom="column">
                  <wp:posOffset>2411730</wp:posOffset>
                </wp:positionH>
                <wp:positionV relativeFrom="paragraph">
                  <wp:posOffset>312420</wp:posOffset>
                </wp:positionV>
                <wp:extent cx="4333875" cy="8445500"/>
                <wp:effectExtent l="0" t="0" r="9525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844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D1D5A" w14:textId="77777777" w:rsidR="00EF7D2B" w:rsidRDefault="00C77405" w:rsidP="00303D68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286D95">
                              <w:rPr>
                                <w:color w:val="28245A"/>
                              </w:rPr>
                              <w:t>About me</w:t>
                            </w:r>
                          </w:p>
                          <w:p w14:paraId="470EA132" w14:textId="0CBB6473" w:rsidR="006A229E" w:rsidRPr="006A229E" w:rsidRDefault="00DD67CE" w:rsidP="006A229E">
                            <w:r>
                              <w:t xml:space="preserve">I am a </w:t>
                            </w:r>
                            <w:r w:rsidR="00A71040">
                              <w:t>self-driven</w:t>
                            </w:r>
                            <w:r w:rsidR="002725EF">
                              <w:t xml:space="preserve">, hardworking </w:t>
                            </w:r>
                            <w:r w:rsidR="0098285D">
                              <w:t>system de</w:t>
                            </w:r>
                            <w:r w:rsidR="00290D9B">
                              <w:t xml:space="preserve">velopment </w:t>
                            </w:r>
                            <w:r w:rsidR="00A54F68">
                              <w:t>trainee</w:t>
                            </w:r>
                            <w:r w:rsidR="002725EF">
                              <w:t xml:space="preserve"> </w:t>
                            </w:r>
                            <w:r w:rsidR="00B42BEC">
                              <w:t xml:space="preserve">that has one goal in </w:t>
                            </w:r>
                            <w:r w:rsidR="00BF118E">
                              <w:t>mind</w:t>
                            </w:r>
                            <w:r w:rsidR="00E94ABE">
                              <w:t>,</w:t>
                            </w:r>
                            <w:r w:rsidR="00806012">
                              <w:t xml:space="preserve"> </w:t>
                            </w:r>
                            <w:r w:rsidR="009B3D61">
                              <w:t xml:space="preserve">and that </w:t>
                            </w:r>
                            <w:r w:rsidR="004E34E6">
                              <w:t xml:space="preserve">is </w:t>
                            </w:r>
                            <w:r w:rsidR="003F6C4F">
                              <w:t xml:space="preserve">to </w:t>
                            </w:r>
                            <w:r w:rsidR="0005591B">
                              <w:t xml:space="preserve">add on more skills </w:t>
                            </w:r>
                            <w:r w:rsidR="00310C82">
                              <w:t>to my name</w:t>
                            </w:r>
                            <w:r w:rsidR="004F388A">
                              <w:t>.</w:t>
                            </w:r>
                            <w:r w:rsidR="000C57D8">
                              <w:t xml:space="preserve"> I love what I </w:t>
                            </w:r>
                            <w:r w:rsidR="00EF39EB">
                              <w:t>do,</w:t>
                            </w:r>
                            <w:r w:rsidR="000C57D8">
                              <w:t xml:space="preserve"> and it brings me</w:t>
                            </w:r>
                            <w:r w:rsidR="00C42E5A">
                              <w:t xml:space="preserve"> joy to see</w:t>
                            </w:r>
                            <w:r w:rsidR="00D566C1">
                              <w:t xml:space="preserve"> what I have accomplished </w:t>
                            </w:r>
                            <w:r w:rsidR="00EF39EB">
                              <w:t>in my life</w:t>
                            </w:r>
                            <w:r w:rsidR="00310C82">
                              <w:t>.</w:t>
                            </w:r>
                            <w:r w:rsidR="004E34E6">
                              <w:t xml:space="preserve"> I love being around my family and friends </w:t>
                            </w:r>
                            <w:r w:rsidR="00C5133C">
                              <w:t xml:space="preserve">they </w:t>
                            </w:r>
                            <w:r w:rsidR="001046B2">
                              <w:t xml:space="preserve">are the ones that made me who I </w:t>
                            </w:r>
                            <w:r w:rsidR="008B0171">
                              <w:t>am today.</w:t>
                            </w:r>
                            <w:r w:rsidR="000D7E85">
                              <w:t xml:space="preserve"> </w:t>
                            </w:r>
                            <w:r w:rsidR="00BF16CA">
                              <w:t xml:space="preserve">I am motivated by </w:t>
                            </w:r>
                            <w:r w:rsidR="00401CC5">
                              <w:t xml:space="preserve">my family and </w:t>
                            </w:r>
                            <w:r w:rsidR="0052779F">
                              <w:t>friends.</w:t>
                            </w:r>
                            <w:r w:rsidR="00BF118E">
                              <w:t xml:space="preserve"> </w:t>
                            </w:r>
                            <w:r w:rsidR="00A71040">
                              <w:t xml:space="preserve"> </w:t>
                            </w:r>
                          </w:p>
                          <w:p w14:paraId="5B1B47A3" w14:textId="77777777" w:rsidR="00D14EA6" w:rsidRDefault="00C77405" w:rsidP="00303D68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286D95">
                              <w:rPr>
                                <w:color w:val="28245A"/>
                              </w:rPr>
                              <w:t>Achievements &amp; Key Projects</w:t>
                            </w:r>
                          </w:p>
                          <w:p w14:paraId="40980CF6" w14:textId="78587320" w:rsidR="0036626F" w:rsidRDefault="00F03B18" w:rsidP="0044618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 xml:space="preserve">Award for </w:t>
                            </w:r>
                            <w:r w:rsidR="00C643CF">
                              <w:t xml:space="preserve">best cashier in </w:t>
                            </w:r>
                            <w:r w:rsidR="006C361F">
                              <w:t>customer service</w:t>
                            </w:r>
                            <w:r w:rsidR="007B7007">
                              <w:t>.</w:t>
                            </w:r>
                          </w:p>
                          <w:p w14:paraId="322A6C60" w14:textId="78A27F8A" w:rsidR="006C361F" w:rsidRDefault="00551328" w:rsidP="0044618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 xml:space="preserve"> </w:t>
                            </w:r>
                            <w:r w:rsidR="002310B0">
                              <w:t>PC</w:t>
                            </w:r>
                            <w:r w:rsidR="00395ECF">
                              <w:t xml:space="preserve"> build</w:t>
                            </w:r>
                            <w:r w:rsidR="007B7007">
                              <w:t>.</w:t>
                            </w:r>
                          </w:p>
                          <w:p w14:paraId="73359D4B" w14:textId="02E725D1" w:rsidR="00395ECF" w:rsidRDefault="00395ECF" w:rsidP="0044618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Network</w:t>
                            </w:r>
                            <w:r w:rsidR="00430D89">
                              <w:t xml:space="preserve"> installation</w:t>
                            </w:r>
                            <w:r w:rsidR="00DD6911">
                              <w:t>s</w:t>
                            </w:r>
                            <w:r w:rsidR="007B7007">
                              <w:t>.</w:t>
                            </w:r>
                          </w:p>
                          <w:p w14:paraId="363DFAF0" w14:textId="1939C946" w:rsidR="005F2452" w:rsidRDefault="005F2452" w:rsidP="0044618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PC Upgrades.</w:t>
                            </w:r>
                          </w:p>
                          <w:p w14:paraId="1DC116BF" w14:textId="58EB38AD" w:rsidR="005F2452" w:rsidRPr="006C361F" w:rsidRDefault="005F2452" w:rsidP="0044618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Software Upgrades.</w:t>
                            </w:r>
                          </w:p>
                          <w:p w14:paraId="2435FD8E" w14:textId="77777777" w:rsidR="007A55E1" w:rsidRDefault="0036626F" w:rsidP="007A55E1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286D95">
                              <w:rPr>
                                <w:color w:val="28245A"/>
                              </w:rPr>
                              <w:t>Work Experience</w:t>
                            </w:r>
                          </w:p>
                          <w:p w14:paraId="72C90D58" w14:textId="77777777" w:rsidR="00793B57" w:rsidRDefault="00707A2F" w:rsidP="00793B5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Volunteer</w:t>
                            </w:r>
                            <w:r w:rsidR="00793B57">
                              <w:t xml:space="preserve"> (2018)</w:t>
                            </w:r>
                          </w:p>
                          <w:p w14:paraId="7DC3E7A8" w14:textId="16548FC4" w:rsidR="001776B7" w:rsidRDefault="00793B57" w:rsidP="00C7297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removing alien vegetation in Constantia</w:t>
                            </w:r>
                          </w:p>
                          <w:p w14:paraId="5F073666" w14:textId="3FE3F499" w:rsidR="001776B7" w:rsidRDefault="001776B7" w:rsidP="00C7297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volunt</w:t>
                            </w:r>
                            <w:r w:rsidR="00C72975">
                              <w:t>eer (2021)</w:t>
                            </w:r>
                          </w:p>
                          <w:p w14:paraId="3DA70F0D" w14:textId="757EB585" w:rsidR="00C72975" w:rsidRDefault="00794DDE" w:rsidP="00C7297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beach clean-up</w:t>
                            </w:r>
                          </w:p>
                          <w:p w14:paraId="5C83E839" w14:textId="6C9B5286" w:rsidR="00707A2F" w:rsidRDefault="00707A2F" w:rsidP="00707A2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IEC (2021)</w:t>
                            </w:r>
                          </w:p>
                          <w:p w14:paraId="49DD286B" w14:textId="48AD35F9" w:rsidR="00707A2F" w:rsidRDefault="00707A2F" w:rsidP="00707A2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Voting officer</w:t>
                            </w:r>
                          </w:p>
                          <w:p w14:paraId="1506CFF7" w14:textId="55D92C5D" w:rsidR="00AB34A9" w:rsidRDefault="00707A2F" w:rsidP="00AB34A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Inker</w:t>
                            </w:r>
                          </w:p>
                          <w:p w14:paraId="64883630" w14:textId="77777777" w:rsidR="0089321C" w:rsidRDefault="0089321C" w:rsidP="0089321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CLICKS (2022 – 2023)</w:t>
                            </w:r>
                            <w:r w:rsidRPr="0089321C">
                              <w:t xml:space="preserve"> </w:t>
                            </w:r>
                          </w:p>
                          <w:p w14:paraId="0FDDD1D3" w14:textId="65B6993C" w:rsidR="0089321C" w:rsidRDefault="0089321C" w:rsidP="0089321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Shelf Packer</w:t>
                            </w:r>
                          </w:p>
                          <w:p w14:paraId="04C76D5D" w14:textId="0EDE3B15" w:rsidR="0089321C" w:rsidRPr="00707A2F" w:rsidRDefault="00110CD3" w:rsidP="00D0464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>
                              <w:t>CapaCiTi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F38C0">
                              <w:t xml:space="preserve">Trainee - (2023 </w:t>
                            </w:r>
                            <w:r w:rsidR="00F87D91">
                              <w:t>– present)</w:t>
                            </w:r>
                          </w:p>
                          <w:p w14:paraId="5B2E1A0A" w14:textId="25273E5F" w:rsidR="00793B57" w:rsidRDefault="00F96005" w:rsidP="00793B57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>References</w:t>
                            </w:r>
                          </w:p>
                          <w:p w14:paraId="1AFBBF15" w14:textId="46DE4A1E" w:rsidR="00793B57" w:rsidRDefault="00793B57" w:rsidP="002F201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IEC Reference:</w:t>
                            </w:r>
                          </w:p>
                          <w:p w14:paraId="0E79160C" w14:textId="60DA4FB9" w:rsidR="00793B57" w:rsidRDefault="00E07CC3" w:rsidP="00793B5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Lauren (Supervisor)</w:t>
                            </w:r>
                          </w:p>
                          <w:p w14:paraId="2B585DFE" w14:textId="35236FD4" w:rsidR="00E07CC3" w:rsidRDefault="00E07CC3" w:rsidP="00793B5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Contact Number (067 771 2312)</w:t>
                            </w:r>
                          </w:p>
                          <w:p w14:paraId="5663DCFD" w14:textId="77777777" w:rsidR="002F2010" w:rsidRPr="00793B57" w:rsidRDefault="002F2010" w:rsidP="002F2010">
                            <w:pPr>
                              <w:pStyle w:val="ListParagraph"/>
                              <w:ind w:left="1080"/>
                            </w:pPr>
                          </w:p>
                          <w:p w14:paraId="7ABCAE90" w14:textId="77777777" w:rsidR="00793B57" w:rsidRDefault="00793B57" w:rsidP="002F201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Clicks Reference:</w:t>
                            </w:r>
                          </w:p>
                          <w:p w14:paraId="5AD776E2" w14:textId="77777777" w:rsidR="00793B57" w:rsidRDefault="00793B57" w:rsidP="00793B5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proofErr w:type="spellStart"/>
                            <w:r>
                              <w:t>Faldielah</w:t>
                            </w:r>
                            <w:proofErr w:type="spellEnd"/>
                            <w:r>
                              <w:t xml:space="preserve"> (Manager)</w:t>
                            </w:r>
                          </w:p>
                          <w:p w14:paraId="62CC25CB" w14:textId="61DD39EC" w:rsidR="00BB6028" w:rsidRDefault="00793B57" w:rsidP="00793B5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Contact Number (076</w:t>
                            </w:r>
                            <w:r w:rsidR="00E07CC3">
                              <w:t xml:space="preserve"> </w:t>
                            </w:r>
                            <w:r>
                              <w:t>31</w:t>
                            </w:r>
                            <w:r w:rsidR="00E07CC3">
                              <w:t>7 4888)</w:t>
                            </w:r>
                          </w:p>
                          <w:p w14:paraId="4F96A94B" w14:textId="77777777" w:rsidR="002F2010" w:rsidRDefault="002F2010" w:rsidP="002F2010">
                            <w:pPr>
                              <w:pStyle w:val="ListParagraph"/>
                              <w:ind w:left="1080"/>
                            </w:pPr>
                          </w:p>
                          <w:p w14:paraId="7FCDF9E1" w14:textId="78FE539E" w:rsidR="002F2010" w:rsidRDefault="000A3D62" w:rsidP="002F201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>
                              <w:t>CapaCiti</w:t>
                            </w:r>
                            <w:proofErr w:type="spellEnd"/>
                            <w:r w:rsidR="002F2010">
                              <w:t xml:space="preserve"> Reference: </w:t>
                            </w:r>
                          </w:p>
                          <w:p w14:paraId="3A068BE7" w14:textId="1F729EDE" w:rsidR="002F2010" w:rsidRDefault="00482440" w:rsidP="002F201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Af</w:t>
                            </w:r>
                            <w:r w:rsidR="003E7185">
                              <w:t xml:space="preserve">ika </w:t>
                            </w:r>
                            <w:r w:rsidR="005A1878">
                              <w:t>Maliwa</w:t>
                            </w:r>
                            <w:r w:rsidR="00EE52A1">
                              <w:t xml:space="preserve"> </w:t>
                            </w:r>
                          </w:p>
                          <w:p w14:paraId="7F278412" w14:textId="7CDFC826" w:rsidR="00EE52A1" w:rsidRPr="00793B57" w:rsidRDefault="00EE52A1" w:rsidP="002F201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Contact </w:t>
                            </w:r>
                            <w:r w:rsidR="00D15E06">
                              <w:t>Email</w:t>
                            </w:r>
                            <w:r>
                              <w:t xml:space="preserve"> (</w:t>
                            </w:r>
                            <w:r w:rsidR="00E52FC1">
                              <w:rPr>
                                <w:rFonts w:eastAsia="Times New Roman"/>
                                <w:lang w:eastAsia="en-ZA"/>
                              </w:rPr>
                              <w:t>Afika.Maliwa@capaciti.org.za</w:t>
                            </w:r>
                            <w:r w:rsidR="00D15E06">
                              <w:rPr>
                                <w:rFonts w:eastAsia="Times New Roman"/>
                                <w:lang w:eastAsia="en-ZA"/>
                              </w:rPr>
                              <w:t>)</w:t>
                            </w:r>
                          </w:p>
                          <w:p w14:paraId="5D1DC4D9" w14:textId="77777777" w:rsidR="005B5C9E" w:rsidRPr="00286D95" w:rsidRDefault="005B5C9E" w:rsidP="0036626F">
                            <w:pPr>
                              <w:rPr>
                                <w:color w:val="28245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0A8C" id="_x0000_s1030" type="#_x0000_t202" style="position:absolute;margin-left:189.9pt;margin-top:24.6pt;width:341.25pt;height:6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" stroked="f">
                <v:textbox>
                  <w:txbxContent>
                    <w:p w14:paraId="093D1D5A" w14:textId="77777777" w:rsidR="00EF7D2B" w:rsidRDefault="00C77405" w:rsidP="00303D68">
                      <w:pPr>
                        <w:pStyle w:val="Heading1"/>
                        <w:rPr>
                          <w:color w:val="28245A"/>
                        </w:rPr>
                      </w:pPr>
                      <w:r w:rsidRPr="00286D95">
                        <w:rPr>
                          <w:color w:val="28245A"/>
                        </w:rPr>
                        <w:t>About me</w:t>
                      </w:r>
                    </w:p>
                    <w:p w14:paraId="470EA132" w14:textId="0CBB6473" w:rsidR="006A229E" w:rsidRPr="006A229E" w:rsidRDefault="00DD67CE" w:rsidP="006A229E">
                      <w:r>
                        <w:t xml:space="preserve">I am a </w:t>
                      </w:r>
                      <w:r w:rsidR="00A71040">
                        <w:t>self-driven</w:t>
                      </w:r>
                      <w:r w:rsidR="002725EF">
                        <w:t xml:space="preserve">, hardworking </w:t>
                      </w:r>
                      <w:r w:rsidR="0098285D">
                        <w:t>system de</w:t>
                      </w:r>
                      <w:r w:rsidR="00290D9B">
                        <w:t xml:space="preserve">velopment </w:t>
                      </w:r>
                      <w:r w:rsidR="00A54F68">
                        <w:t>trainee</w:t>
                      </w:r>
                      <w:r w:rsidR="002725EF">
                        <w:t xml:space="preserve"> </w:t>
                      </w:r>
                      <w:r w:rsidR="00B42BEC">
                        <w:t xml:space="preserve">that has one goal in </w:t>
                      </w:r>
                      <w:r w:rsidR="00BF118E">
                        <w:t>mind</w:t>
                      </w:r>
                      <w:r w:rsidR="00E94ABE">
                        <w:t>,</w:t>
                      </w:r>
                      <w:r w:rsidR="00806012">
                        <w:t xml:space="preserve"> </w:t>
                      </w:r>
                      <w:r w:rsidR="009B3D61">
                        <w:t xml:space="preserve">and that </w:t>
                      </w:r>
                      <w:r w:rsidR="004E34E6">
                        <w:t xml:space="preserve">is </w:t>
                      </w:r>
                      <w:r w:rsidR="003F6C4F">
                        <w:t xml:space="preserve">to </w:t>
                      </w:r>
                      <w:r w:rsidR="0005591B">
                        <w:t xml:space="preserve">add on more skills </w:t>
                      </w:r>
                      <w:r w:rsidR="00310C82">
                        <w:t>to my name</w:t>
                      </w:r>
                      <w:r w:rsidR="004F388A">
                        <w:t>.</w:t>
                      </w:r>
                      <w:r w:rsidR="000C57D8">
                        <w:t xml:space="preserve"> I love what I </w:t>
                      </w:r>
                      <w:r w:rsidR="00EF39EB">
                        <w:t>do,</w:t>
                      </w:r>
                      <w:r w:rsidR="000C57D8">
                        <w:t xml:space="preserve"> and it brings me</w:t>
                      </w:r>
                      <w:r w:rsidR="00C42E5A">
                        <w:t xml:space="preserve"> joy to see</w:t>
                      </w:r>
                      <w:r w:rsidR="00D566C1">
                        <w:t xml:space="preserve"> what I have accomplished </w:t>
                      </w:r>
                      <w:r w:rsidR="00EF39EB">
                        <w:t>in my life</w:t>
                      </w:r>
                      <w:r w:rsidR="00310C82">
                        <w:t>.</w:t>
                      </w:r>
                      <w:r w:rsidR="004E34E6">
                        <w:t xml:space="preserve"> I love being around my family and friends </w:t>
                      </w:r>
                      <w:r w:rsidR="00C5133C">
                        <w:t xml:space="preserve">they </w:t>
                      </w:r>
                      <w:r w:rsidR="001046B2">
                        <w:t xml:space="preserve">are the ones that made me who I </w:t>
                      </w:r>
                      <w:r w:rsidR="008B0171">
                        <w:t>am today.</w:t>
                      </w:r>
                      <w:r w:rsidR="000D7E85">
                        <w:t xml:space="preserve"> </w:t>
                      </w:r>
                      <w:r w:rsidR="00BF16CA">
                        <w:t xml:space="preserve">I am motivated by </w:t>
                      </w:r>
                      <w:r w:rsidR="00401CC5">
                        <w:t xml:space="preserve">my family and </w:t>
                      </w:r>
                      <w:r w:rsidR="0052779F">
                        <w:t>friends.</w:t>
                      </w:r>
                      <w:r w:rsidR="00BF118E">
                        <w:t xml:space="preserve"> </w:t>
                      </w:r>
                      <w:r w:rsidR="00A71040">
                        <w:t xml:space="preserve"> </w:t>
                      </w:r>
                    </w:p>
                    <w:p w14:paraId="5B1B47A3" w14:textId="77777777" w:rsidR="00D14EA6" w:rsidRDefault="00C77405" w:rsidP="00303D68">
                      <w:pPr>
                        <w:pStyle w:val="Heading1"/>
                        <w:rPr>
                          <w:color w:val="28245A"/>
                        </w:rPr>
                      </w:pPr>
                      <w:r w:rsidRPr="00286D95">
                        <w:rPr>
                          <w:color w:val="28245A"/>
                        </w:rPr>
                        <w:t>Achievements &amp; Key Projects</w:t>
                      </w:r>
                    </w:p>
                    <w:p w14:paraId="40980CF6" w14:textId="78587320" w:rsidR="0036626F" w:rsidRDefault="00F03B18" w:rsidP="00446183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 xml:space="preserve">Award for </w:t>
                      </w:r>
                      <w:r w:rsidR="00C643CF">
                        <w:t xml:space="preserve">best cashier in </w:t>
                      </w:r>
                      <w:r w:rsidR="006C361F">
                        <w:t>customer service</w:t>
                      </w:r>
                      <w:r w:rsidR="007B7007">
                        <w:t>.</w:t>
                      </w:r>
                    </w:p>
                    <w:p w14:paraId="322A6C60" w14:textId="78A27F8A" w:rsidR="006C361F" w:rsidRDefault="00551328" w:rsidP="00446183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 xml:space="preserve"> </w:t>
                      </w:r>
                      <w:r w:rsidR="002310B0">
                        <w:t>PC</w:t>
                      </w:r>
                      <w:r w:rsidR="00395ECF">
                        <w:t xml:space="preserve"> build</w:t>
                      </w:r>
                      <w:r w:rsidR="007B7007">
                        <w:t>.</w:t>
                      </w:r>
                    </w:p>
                    <w:p w14:paraId="73359D4B" w14:textId="02E725D1" w:rsidR="00395ECF" w:rsidRDefault="00395ECF" w:rsidP="00446183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Network</w:t>
                      </w:r>
                      <w:r w:rsidR="00430D89">
                        <w:t xml:space="preserve"> installation</w:t>
                      </w:r>
                      <w:r w:rsidR="00DD6911">
                        <w:t>s</w:t>
                      </w:r>
                      <w:r w:rsidR="007B7007">
                        <w:t>.</w:t>
                      </w:r>
                    </w:p>
                    <w:p w14:paraId="363DFAF0" w14:textId="1939C946" w:rsidR="005F2452" w:rsidRDefault="005F2452" w:rsidP="00446183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PC Upgrades.</w:t>
                      </w:r>
                    </w:p>
                    <w:p w14:paraId="1DC116BF" w14:textId="58EB38AD" w:rsidR="005F2452" w:rsidRPr="006C361F" w:rsidRDefault="005F2452" w:rsidP="00446183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Software Upgrades.</w:t>
                      </w:r>
                    </w:p>
                    <w:p w14:paraId="2435FD8E" w14:textId="77777777" w:rsidR="007A55E1" w:rsidRDefault="0036626F" w:rsidP="007A55E1">
                      <w:pPr>
                        <w:pStyle w:val="Heading1"/>
                        <w:rPr>
                          <w:color w:val="28245A"/>
                        </w:rPr>
                      </w:pPr>
                      <w:r w:rsidRPr="00286D95">
                        <w:rPr>
                          <w:color w:val="28245A"/>
                        </w:rPr>
                        <w:t>Work Experience</w:t>
                      </w:r>
                    </w:p>
                    <w:p w14:paraId="72C90D58" w14:textId="77777777" w:rsidR="00793B57" w:rsidRDefault="00707A2F" w:rsidP="00793B57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Volunteer</w:t>
                      </w:r>
                      <w:r w:rsidR="00793B57">
                        <w:t xml:space="preserve"> (2018)</w:t>
                      </w:r>
                    </w:p>
                    <w:p w14:paraId="7DC3E7A8" w14:textId="16548FC4" w:rsidR="001776B7" w:rsidRDefault="00793B57" w:rsidP="00C72975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removing alien vegetation in Constantia</w:t>
                      </w:r>
                    </w:p>
                    <w:p w14:paraId="5F073666" w14:textId="3FE3F499" w:rsidR="001776B7" w:rsidRDefault="001776B7" w:rsidP="00C72975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volunt</w:t>
                      </w:r>
                      <w:r w:rsidR="00C72975">
                        <w:t>eer (2021)</w:t>
                      </w:r>
                    </w:p>
                    <w:p w14:paraId="3DA70F0D" w14:textId="757EB585" w:rsidR="00C72975" w:rsidRDefault="00794DDE" w:rsidP="00C72975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beach clean-up</w:t>
                      </w:r>
                    </w:p>
                    <w:p w14:paraId="5C83E839" w14:textId="6C9B5286" w:rsidR="00707A2F" w:rsidRDefault="00707A2F" w:rsidP="00707A2F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IEC (2021)</w:t>
                      </w:r>
                    </w:p>
                    <w:p w14:paraId="49DD286B" w14:textId="48AD35F9" w:rsidR="00707A2F" w:rsidRDefault="00707A2F" w:rsidP="00707A2F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Voting officer</w:t>
                      </w:r>
                    </w:p>
                    <w:p w14:paraId="1506CFF7" w14:textId="55D92C5D" w:rsidR="00AB34A9" w:rsidRDefault="00707A2F" w:rsidP="00AB34A9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Inker</w:t>
                      </w:r>
                    </w:p>
                    <w:p w14:paraId="64883630" w14:textId="77777777" w:rsidR="0089321C" w:rsidRDefault="0089321C" w:rsidP="0089321C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CLICKS (2022 – 2023)</w:t>
                      </w:r>
                      <w:r w:rsidRPr="0089321C">
                        <w:t xml:space="preserve"> </w:t>
                      </w:r>
                    </w:p>
                    <w:p w14:paraId="0FDDD1D3" w14:textId="65B6993C" w:rsidR="0089321C" w:rsidRDefault="0089321C" w:rsidP="0089321C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Shelf Packer</w:t>
                      </w:r>
                    </w:p>
                    <w:p w14:paraId="04C76D5D" w14:textId="0EDE3B15" w:rsidR="0089321C" w:rsidRPr="00707A2F" w:rsidRDefault="00110CD3" w:rsidP="00D04645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proofErr w:type="spellStart"/>
                      <w:r>
                        <w:t>CapaCiTi</w:t>
                      </w:r>
                      <w:proofErr w:type="spellEnd"/>
                      <w:r>
                        <w:t xml:space="preserve"> </w:t>
                      </w:r>
                      <w:r w:rsidR="004F38C0">
                        <w:t xml:space="preserve">Trainee - (2023 </w:t>
                      </w:r>
                      <w:r w:rsidR="00F87D91">
                        <w:t>– present)</w:t>
                      </w:r>
                    </w:p>
                    <w:p w14:paraId="5B2E1A0A" w14:textId="25273E5F" w:rsidR="00793B57" w:rsidRDefault="00F96005" w:rsidP="00793B57">
                      <w:pPr>
                        <w:pStyle w:val="Heading1"/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>References</w:t>
                      </w:r>
                    </w:p>
                    <w:p w14:paraId="1AFBBF15" w14:textId="46DE4A1E" w:rsidR="00793B57" w:rsidRDefault="00793B57" w:rsidP="002F2010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IEC Reference:</w:t>
                      </w:r>
                    </w:p>
                    <w:p w14:paraId="0E79160C" w14:textId="60DA4FB9" w:rsidR="00793B57" w:rsidRDefault="00E07CC3" w:rsidP="00793B57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Lauren (Supervisor)</w:t>
                      </w:r>
                    </w:p>
                    <w:p w14:paraId="2B585DFE" w14:textId="35236FD4" w:rsidR="00E07CC3" w:rsidRDefault="00E07CC3" w:rsidP="00793B57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Contact Number (067 771 2312)</w:t>
                      </w:r>
                    </w:p>
                    <w:p w14:paraId="5663DCFD" w14:textId="77777777" w:rsidR="002F2010" w:rsidRPr="00793B57" w:rsidRDefault="002F2010" w:rsidP="002F2010">
                      <w:pPr>
                        <w:pStyle w:val="ListParagraph"/>
                        <w:ind w:left="1080"/>
                      </w:pPr>
                    </w:p>
                    <w:p w14:paraId="7ABCAE90" w14:textId="77777777" w:rsidR="00793B57" w:rsidRDefault="00793B57" w:rsidP="002F2010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Clicks Reference:</w:t>
                      </w:r>
                    </w:p>
                    <w:p w14:paraId="5AD776E2" w14:textId="77777777" w:rsidR="00793B57" w:rsidRDefault="00793B57" w:rsidP="00793B57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proofErr w:type="spellStart"/>
                      <w:r>
                        <w:t>Faldielah</w:t>
                      </w:r>
                      <w:proofErr w:type="spellEnd"/>
                      <w:r>
                        <w:t xml:space="preserve"> (Manager)</w:t>
                      </w:r>
                    </w:p>
                    <w:p w14:paraId="62CC25CB" w14:textId="61DD39EC" w:rsidR="00BB6028" w:rsidRDefault="00793B57" w:rsidP="00793B57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Contact Number (076</w:t>
                      </w:r>
                      <w:r w:rsidR="00E07CC3">
                        <w:t xml:space="preserve"> </w:t>
                      </w:r>
                      <w:r>
                        <w:t>31</w:t>
                      </w:r>
                      <w:r w:rsidR="00E07CC3">
                        <w:t>7 4888)</w:t>
                      </w:r>
                    </w:p>
                    <w:p w14:paraId="4F96A94B" w14:textId="77777777" w:rsidR="002F2010" w:rsidRDefault="002F2010" w:rsidP="002F2010">
                      <w:pPr>
                        <w:pStyle w:val="ListParagraph"/>
                        <w:ind w:left="1080"/>
                      </w:pPr>
                    </w:p>
                    <w:p w14:paraId="7FCDF9E1" w14:textId="78FE539E" w:rsidR="002F2010" w:rsidRDefault="000A3D62" w:rsidP="002F2010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proofErr w:type="spellStart"/>
                      <w:r>
                        <w:t>CapaCiti</w:t>
                      </w:r>
                      <w:proofErr w:type="spellEnd"/>
                      <w:r w:rsidR="002F2010">
                        <w:t xml:space="preserve"> Reference: </w:t>
                      </w:r>
                    </w:p>
                    <w:p w14:paraId="3A068BE7" w14:textId="1F729EDE" w:rsidR="002F2010" w:rsidRDefault="00482440" w:rsidP="002F2010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Af</w:t>
                      </w:r>
                      <w:r w:rsidR="003E7185">
                        <w:t xml:space="preserve">ika </w:t>
                      </w:r>
                      <w:r w:rsidR="005A1878">
                        <w:t>Maliwa</w:t>
                      </w:r>
                      <w:r w:rsidR="00EE52A1">
                        <w:t xml:space="preserve"> </w:t>
                      </w:r>
                    </w:p>
                    <w:p w14:paraId="7F278412" w14:textId="7CDFC826" w:rsidR="00EE52A1" w:rsidRPr="00793B57" w:rsidRDefault="00EE52A1" w:rsidP="002F2010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Contact </w:t>
                      </w:r>
                      <w:r w:rsidR="00D15E06">
                        <w:t>Email</w:t>
                      </w:r>
                      <w:r>
                        <w:t xml:space="preserve"> (</w:t>
                      </w:r>
                      <w:r w:rsidR="00E52FC1">
                        <w:rPr>
                          <w:rFonts w:eastAsia="Times New Roman"/>
                          <w:lang w:eastAsia="en-ZA"/>
                        </w:rPr>
                        <w:t>Afika.Maliwa@capaciti.org.za</w:t>
                      </w:r>
                      <w:r w:rsidR="00D15E06">
                        <w:rPr>
                          <w:rFonts w:eastAsia="Times New Roman"/>
                          <w:lang w:eastAsia="en-ZA"/>
                        </w:rPr>
                        <w:t>)</w:t>
                      </w:r>
                    </w:p>
                    <w:p w14:paraId="5D1DC4D9" w14:textId="77777777" w:rsidR="005B5C9E" w:rsidRPr="00286D95" w:rsidRDefault="005B5C9E" w:rsidP="0036626F">
                      <w:pPr>
                        <w:rPr>
                          <w:color w:val="28245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BA2341" w14:textId="17241C3E" w:rsidR="00BB6028" w:rsidRDefault="00BB6028" w:rsidP="00F5276F"/>
    <w:sectPr w:rsidR="00BB6028" w:rsidSect="001A3242">
      <w:footerReference w:type="default" r:id="rId17"/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9A8A1" w14:textId="77777777" w:rsidR="006B0972" w:rsidRDefault="006B0972" w:rsidP="00BF5397">
      <w:pPr>
        <w:spacing w:after="0" w:line="240" w:lineRule="auto"/>
      </w:pPr>
      <w:r>
        <w:separator/>
      </w:r>
    </w:p>
  </w:endnote>
  <w:endnote w:type="continuationSeparator" w:id="0">
    <w:p w14:paraId="0F5DAAFC" w14:textId="77777777" w:rsidR="006B0972" w:rsidRDefault="006B0972" w:rsidP="00BF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D17EE" w14:textId="77777777" w:rsidR="00BF5397" w:rsidRDefault="00BF5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FC69C" w14:textId="77777777" w:rsidR="006B0972" w:rsidRDefault="006B0972" w:rsidP="00BF5397">
      <w:pPr>
        <w:spacing w:after="0" w:line="240" w:lineRule="auto"/>
      </w:pPr>
      <w:r>
        <w:separator/>
      </w:r>
    </w:p>
  </w:footnote>
  <w:footnote w:type="continuationSeparator" w:id="0">
    <w:p w14:paraId="0FFF1D68" w14:textId="77777777" w:rsidR="006B0972" w:rsidRDefault="006B0972" w:rsidP="00BF5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A31"/>
    <w:multiLevelType w:val="hybridMultilevel"/>
    <w:tmpl w:val="B37AD7F4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84E2C"/>
    <w:multiLevelType w:val="hybridMultilevel"/>
    <w:tmpl w:val="4042A8C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E72D2"/>
    <w:multiLevelType w:val="hybridMultilevel"/>
    <w:tmpl w:val="0AB4D70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976ED4"/>
    <w:multiLevelType w:val="hybridMultilevel"/>
    <w:tmpl w:val="032875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6138B"/>
    <w:multiLevelType w:val="hybridMultilevel"/>
    <w:tmpl w:val="DD629708"/>
    <w:lvl w:ilvl="0" w:tplc="4B30D2FC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9B5F2F"/>
    <w:multiLevelType w:val="hybridMultilevel"/>
    <w:tmpl w:val="9A927DC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93828"/>
    <w:multiLevelType w:val="hybridMultilevel"/>
    <w:tmpl w:val="A23443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F29B7"/>
    <w:multiLevelType w:val="hybridMultilevel"/>
    <w:tmpl w:val="380ED8A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505AF"/>
    <w:multiLevelType w:val="hybridMultilevel"/>
    <w:tmpl w:val="B6DA596E"/>
    <w:lvl w:ilvl="0" w:tplc="4B30D2FC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AE5886"/>
    <w:multiLevelType w:val="hybridMultilevel"/>
    <w:tmpl w:val="4BCA0C34"/>
    <w:lvl w:ilvl="0" w:tplc="1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C6BD5"/>
    <w:multiLevelType w:val="hybridMultilevel"/>
    <w:tmpl w:val="13388B08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D568BF"/>
    <w:multiLevelType w:val="hybridMultilevel"/>
    <w:tmpl w:val="6E6818C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04145"/>
    <w:multiLevelType w:val="hybridMultilevel"/>
    <w:tmpl w:val="664E42E2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C20F9"/>
    <w:multiLevelType w:val="hybridMultilevel"/>
    <w:tmpl w:val="AFE802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1E33C9"/>
    <w:multiLevelType w:val="hybridMultilevel"/>
    <w:tmpl w:val="41D88FBA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7"/>
  </w:num>
  <w:num w:numId="5">
    <w:abstractNumId w:val="1"/>
  </w:num>
  <w:num w:numId="6">
    <w:abstractNumId w:val="17"/>
  </w:num>
  <w:num w:numId="7">
    <w:abstractNumId w:val="8"/>
  </w:num>
  <w:num w:numId="8">
    <w:abstractNumId w:val="13"/>
  </w:num>
  <w:num w:numId="9">
    <w:abstractNumId w:val="14"/>
  </w:num>
  <w:num w:numId="10">
    <w:abstractNumId w:val="6"/>
  </w:num>
  <w:num w:numId="11">
    <w:abstractNumId w:val="16"/>
  </w:num>
  <w:num w:numId="12">
    <w:abstractNumId w:val="0"/>
  </w:num>
  <w:num w:numId="13">
    <w:abstractNumId w:val="9"/>
  </w:num>
  <w:num w:numId="14">
    <w:abstractNumId w:val="3"/>
  </w:num>
  <w:num w:numId="15">
    <w:abstractNumId w:val="15"/>
  </w:num>
  <w:num w:numId="16">
    <w:abstractNumId w:val="4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156"/>
    <w:rsid w:val="00000DFD"/>
    <w:rsid w:val="00005268"/>
    <w:rsid w:val="000474E2"/>
    <w:rsid w:val="00052FB1"/>
    <w:rsid w:val="000540FF"/>
    <w:rsid w:val="0005591B"/>
    <w:rsid w:val="000A3D62"/>
    <w:rsid w:val="000A4D3D"/>
    <w:rsid w:val="000C57D8"/>
    <w:rsid w:val="000D7E85"/>
    <w:rsid w:val="000F0888"/>
    <w:rsid w:val="001046B2"/>
    <w:rsid w:val="00110CD3"/>
    <w:rsid w:val="001266FD"/>
    <w:rsid w:val="00140386"/>
    <w:rsid w:val="00144CC1"/>
    <w:rsid w:val="001776B7"/>
    <w:rsid w:val="001A2A68"/>
    <w:rsid w:val="001A3242"/>
    <w:rsid w:val="002310B0"/>
    <w:rsid w:val="00231EEF"/>
    <w:rsid w:val="00253D73"/>
    <w:rsid w:val="002557CD"/>
    <w:rsid w:val="002725EF"/>
    <w:rsid w:val="00284310"/>
    <w:rsid w:val="00286D95"/>
    <w:rsid w:val="00290D9B"/>
    <w:rsid w:val="00292971"/>
    <w:rsid w:val="002C1BE3"/>
    <w:rsid w:val="002C40BE"/>
    <w:rsid w:val="002F2010"/>
    <w:rsid w:val="00303D68"/>
    <w:rsid w:val="00310C82"/>
    <w:rsid w:val="0034180F"/>
    <w:rsid w:val="003531AA"/>
    <w:rsid w:val="00361F68"/>
    <w:rsid w:val="0036626F"/>
    <w:rsid w:val="00395ECF"/>
    <w:rsid w:val="003B3CCB"/>
    <w:rsid w:val="003E7185"/>
    <w:rsid w:val="003F6C4F"/>
    <w:rsid w:val="00401CC5"/>
    <w:rsid w:val="00430D89"/>
    <w:rsid w:val="00446183"/>
    <w:rsid w:val="004578A8"/>
    <w:rsid w:val="00477A11"/>
    <w:rsid w:val="00482440"/>
    <w:rsid w:val="004A157E"/>
    <w:rsid w:val="004D54F2"/>
    <w:rsid w:val="004E34E6"/>
    <w:rsid w:val="004F388A"/>
    <w:rsid w:val="004F38C0"/>
    <w:rsid w:val="0052779F"/>
    <w:rsid w:val="00542B8E"/>
    <w:rsid w:val="00551328"/>
    <w:rsid w:val="00577EC6"/>
    <w:rsid w:val="00594BB0"/>
    <w:rsid w:val="005A1878"/>
    <w:rsid w:val="005B4EAA"/>
    <w:rsid w:val="005B5C9E"/>
    <w:rsid w:val="005F2452"/>
    <w:rsid w:val="00604187"/>
    <w:rsid w:val="0061749C"/>
    <w:rsid w:val="00645545"/>
    <w:rsid w:val="00674B9C"/>
    <w:rsid w:val="00691793"/>
    <w:rsid w:val="006A229E"/>
    <w:rsid w:val="006B0972"/>
    <w:rsid w:val="006C0726"/>
    <w:rsid w:val="006C361F"/>
    <w:rsid w:val="006F4FD4"/>
    <w:rsid w:val="00707A2F"/>
    <w:rsid w:val="0071649C"/>
    <w:rsid w:val="0072615F"/>
    <w:rsid w:val="0073683E"/>
    <w:rsid w:val="00742538"/>
    <w:rsid w:val="00793B57"/>
    <w:rsid w:val="00794DDE"/>
    <w:rsid w:val="00796113"/>
    <w:rsid w:val="007A55E1"/>
    <w:rsid w:val="007B7007"/>
    <w:rsid w:val="00804FC0"/>
    <w:rsid w:val="00806012"/>
    <w:rsid w:val="00812367"/>
    <w:rsid w:val="00814149"/>
    <w:rsid w:val="00817C3D"/>
    <w:rsid w:val="008318AF"/>
    <w:rsid w:val="00841D8B"/>
    <w:rsid w:val="00843CAD"/>
    <w:rsid w:val="00844DEF"/>
    <w:rsid w:val="00873A07"/>
    <w:rsid w:val="0089321C"/>
    <w:rsid w:val="0089514D"/>
    <w:rsid w:val="008A28B8"/>
    <w:rsid w:val="008B0171"/>
    <w:rsid w:val="008E77B1"/>
    <w:rsid w:val="008F3896"/>
    <w:rsid w:val="009013E5"/>
    <w:rsid w:val="00907224"/>
    <w:rsid w:val="00914690"/>
    <w:rsid w:val="00916FAC"/>
    <w:rsid w:val="0098285D"/>
    <w:rsid w:val="009866F4"/>
    <w:rsid w:val="009B3D61"/>
    <w:rsid w:val="009C3BAD"/>
    <w:rsid w:val="009C54FF"/>
    <w:rsid w:val="00A03360"/>
    <w:rsid w:val="00A04ADF"/>
    <w:rsid w:val="00A479AC"/>
    <w:rsid w:val="00A54F68"/>
    <w:rsid w:val="00A71040"/>
    <w:rsid w:val="00A8010C"/>
    <w:rsid w:val="00A823E6"/>
    <w:rsid w:val="00AB34A9"/>
    <w:rsid w:val="00AE41DE"/>
    <w:rsid w:val="00B145DC"/>
    <w:rsid w:val="00B31EEB"/>
    <w:rsid w:val="00B421FD"/>
    <w:rsid w:val="00B42BEC"/>
    <w:rsid w:val="00B47B9D"/>
    <w:rsid w:val="00BB6028"/>
    <w:rsid w:val="00BC3686"/>
    <w:rsid w:val="00BF118E"/>
    <w:rsid w:val="00BF16CA"/>
    <w:rsid w:val="00BF5397"/>
    <w:rsid w:val="00C42E5A"/>
    <w:rsid w:val="00C5133C"/>
    <w:rsid w:val="00C643CF"/>
    <w:rsid w:val="00C72975"/>
    <w:rsid w:val="00C77405"/>
    <w:rsid w:val="00CA19DA"/>
    <w:rsid w:val="00CA281B"/>
    <w:rsid w:val="00CD109A"/>
    <w:rsid w:val="00CF4D47"/>
    <w:rsid w:val="00D04645"/>
    <w:rsid w:val="00D14EA6"/>
    <w:rsid w:val="00D15E06"/>
    <w:rsid w:val="00D22739"/>
    <w:rsid w:val="00D5246A"/>
    <w:rsid w:val="00D566C1"/>
    <w:rsid w:val="00DD67CE"/>
    <w:rsid w:val="00DD6911"/>
    <w:rsid w:val="00E03924"/>
    <w:rsid w:val="00E07CC3"/>
    <w:rsid w:val="00E107BE"/>
    <w:rsid w:val="00E52FC1"/>
    <w:rsid w:val="00E7749A"/>
    <w:rsid w:val="00E94ABE"/>
    <w:rsid w:val="00E969EB"/>
    <w:rsid w:val="00EB5097"/>
    <w:rsid w:val="00ED4999"/>
    <w:rsid w:val="00EE52A1"/>
    <w:rsid w:val="00EF39EB"/>
    <w:rsid w:val="00EF4156"/>
    <w:rsid w:val="00EF7D2B"/>
    <w:rsid w:val="00F03B18"/>
    <w:rsid w:val="00F2575A"/>
    <w:rsid w:val="00F5276F"/>
    <w:rsid w:val="00F87D91"/>
    <w:rsid w:val="00F96005"/>
    <w:rsid w:val="00FD6B9B"/>
    <w:rsid w:val="00FF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6DC515"/>
  <w15:chartTrackingRefBased/>
  <w15:docId w15:val="{5C3318E8-B45B-44F3-BD39-FE137BD0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80F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16FA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97"/>
  </w:style>
  <w:style w:type="paragraph" w:styleId="Footer">
    <w:name w:val="footer"/>
    <w:basedOn w:val="Normal"/>
    <w:link w:val="FooterChar"/>
    <w:uiPriority w:val="99"/>
    <w:unhideWhenUsed/>
    <w:rsid w:val="00BF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97"/>
  </w:style>
  <w:style w:type="character" w:styleId="UnresolvedMention">
    <w:name w:val="Unresolved Mention"/>
    <w:basedOn w:val="DefaultParagraphFont"/>
    <w:uiPriority w:val="99"/>
    <w:semiHidden/>
    <w:unhideWhenUsed/>
    <w:rsid w:val="00EF41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4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ryan-wallie-136009273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host-6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ryan-wallie-136009273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Ghost-6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RYAN\personal\20220303_CapaCiTi_Candidate%20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e917b95-6bc4-45a0-bdea-98764d35a8f3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20CA4492E11B4EA5A720CF7D8C2FDA" ma:contentTypeVersion="12" ma:contentTypeDescription="Create a new document." ma:contentTypeScope="" ma:versionID="1d31a7131aca6a4086e3c9ed0c0a0a4a">
  <xsd:schema xmlns:xsd="http://www.w3.org/2001/XMLSchema" xmlns:xs="http://www.w3.org/2001/XMLSchema" xmlns:p="http://schemas.microsoft.com/office/2006/metadata/properties" xmlns:ns2="1798e205-4076-40eb-a039-b5ef65729b51" xmlns:ns3="be917b95-6bc4-45a0-bdea-98764d35a8f3" targetNamespace="http://schemas.microsoft.com/office/2006/metadata/properties" ma:root="true" ma:fieldsID="84e4202c2d24fa854cb33a92fcff3eab" ns2:_="" ns3:_="">
    <xsd:import namespace="1798e205-4076-40eb-a039-b5ef65729b51"/>
    <xsd:import namespace="be917b95-6bc4-45a0-bdea-98764d35a8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8e205-4076-40eb-a039-b5ef65729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17b95-6bc4-45a0-bdea-98764d35a8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DDD7C6-E4AE-4199-AB89-44E19E527B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42DA19-3EB0-4945-A180-638FE79F1A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FDE56B-EBC1-41F9-8689-C4EED73D4600}">
  <ds:schemaRefs>
    <ds:schemaRef ds:uri="http://schemas.microsoft.com/office/2006/metadata/properties"/>
    <ds:schemaRef ds:uri="http://schemas.microsoft.com/office/infopath/2007/PartnerControls"/>
    <ds:schemaRef ds:uri="be917b95-6bc4-45a0-bdea-98764d35a8f3"/>
  </ds:schemaRefs>
</ds:datastoreItem>
</file>

<file path=customXml/itemProps4.xml><?xml version="1.0" encoding="utf-8"?>
<ds:datastoreItem xmlns:ds="http://schemas.openxmlformats.org/officeDocument/2006/customXml" ds:itemID="{C6C01E65-A02D-48A9-8226-D76D9D379E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8e205-4076-40eb-a039-b5ef65729b51"/>
    <ds:schemaRef ds:uri="be917b95-6bc4-45a0-bdea-98764d35a8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20220303_CapaCiTi_Candidate Resume</Template>
  <TotalTime>252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Wallie</dc:creator>
  <cp:keywords/>
  <dc:description/>
  <cp:lastModifiedBy>Ryan Wallie</cp:lastModifiedBy>
  <cp:revision>102</cp:revision>
  <cp:lastPrinted>2020-03-30T19:49:00Z</cp:lastPrinted>
  <dcterms:created xsi:type="dcterms:W3CDTF">2023-05-18T08:02:00Z</dcterms:created>
  <dcterms:modified xsi:type="dcterms:W3CDTF">2023-08-14T06:50:00Z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0x0101004420CA4492E11B4EA5A720CF7D8C2FDA</vt:lpwstr>
  </property>
  <property fmtid="{D5CDD505-2E9C-101B-9397-08002B2CF9AE}" pid="3" name="Order">
    <vt:r8>59900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